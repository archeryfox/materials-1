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bookmarkStart w:id="0" w:name="_GoBack"/>
            <w:bookmarkEnd w:id="0"/>
            <w:r>
              <w:rPr>
                <w:bCs w:val="0"/>
              </w:rPr>
              <w:t>Ы</w:t>
            </w:r>
            <w:r w:rsidRPr="00AA4794">
              <w:rPr>
                <w:noProof/>
                <w:lang w:eastAsia="ru-RU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Рисунок 2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25 сентября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Подводный крючок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Ловим рыбку)</w:t>
            </w:r>
          </w:p>
          <w:sdt>
            <w:sdtPr>
              <w:alias w:val="Введите основной текст:"/>
              <w:tag w:val="Введите основной текст:"/>
              <w:id w:val="320469029"/>
              <w:placeholder>
                <w:docPart w:val="8C57CB11C5BD43E389AAD616D0F24988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3" name="Рисунок 3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2068918032"/>
                <w:placeholder>
                  <w:docPart w:val="2E7C65FD623A4B36ADCA4D9139FEB95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909312545"/>
                <w:placeholder>
                  <w:docPart w:val="C1FE861A2B634550A26CE468A4B990A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619531705"/>
                <w:placeholder>
                  <w:docPart w:val="D236279F444F465B806D07686888BD9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193575528"/>
                <w:placeholder>
                  <w:docPart w:val="3A7A589F672447909B0F18F018BB712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73402092"/>
                <w:placeholder>
                  <w:docPart w:val="8E270EAE7B5E4C41B6476832F58F93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59171642"/>
                <w:placeholder>
                  <w:docPart w:val="2018E665D09A4BE98240E7E12D39FB6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987855617"/>
                <w:placeholder>
                  <w:docPart w:val="5500B882AEA949AC93332F11AA042D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319850249"/>
                <w:placeholder>
                  <w:docPart w:val="2E657E2B4D50445AA46F5A0D6447DC2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71386467"/>
                <w:placeholder>
                  <w:docPart w:val="65C16002D43A4736883BB106FFE417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2037618065"/>
                <w:placeholder>
                  <w:docPart w:val="B8664678114B4CAC9E1FB325FF2B04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857003158"/>
                <w:placeholder>
                  <w:docPart w:val="773051191A3B496892E31858D6BF8B63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673945644"/>
                <w:placeholder>
                  <w:docPart w:val="A501C6B3B9B24C439E7203FDD3B8BD4D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1267527076"/>
                <w:placeholder>
                  <w:docPart w:val="B56EBCB6B94949119051F1B481D70637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558429644"/>
                <w:placeholder>
                  <w:docPart w:val="4037EAFFCA0448A49C840C2893D433DB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" name="Рисунок 1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30 августа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Наземный интим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Введите текст</w:t>
            </w:r>
          </w:p>
          <w:sdt>
            <w:sdtPr>
              <w:alias w:val="Введите основной текст:"/>
              <w:tag w:val="Введите основной текст:"/>
              <w:id w:val="-2125298017"/>
              <w:placeholder>
                <w:docPart w:val="795C39AFAB394D07A7EA8929C323559C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4" name="Рисунок 4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552472183"/>
                <w:placeholder>
                  <w:docPart w:val="33D362C66A6E4194AB29AB71AA6ECB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819026614"/>
                <w:placeholder>
                  <w:docPart w:val="BF9EC0BC2B9D4B4C8612B6328A44305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384682746"/>
                <w:placeholder>
                  <w:docPart w:val="F5677A8E3C384AC69D8447CE5F6E906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951048798"/>
                <w:placeholder>
                  <w:docPart w:val="2F5F57D5CDF4442CBA2C68223DB83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521162486"/>
                <w:placeholder>
                  <w:docPart w:val="1F4CD247D0464E359781BB84C690D3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790738856"/>
                <w:placeholder>
                  <w:docPart w:val="70BE58B1274F4D848C0BDF57BC66C46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73397163"/>
                <w:placeholder>
                  <w:docPart w:val="195F78D11ADA4D77939E5A9ED880C3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625847101"/>
                <w:placeholder>
                  <w:docPart w:val="D0CDF91C538B4E86AA4295596DC0BB5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459020976"/>
                <w:placeholder>
                  <w:docPart w:val="BAAACACF7EBF467AAB4E7C17657BA3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541253001"/>
                <w:placeholder>
                  <w:docPart w:val="350F8038EDC846169FFD4B91375473E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959927122"/>
                <w:placeholder>
                  <w:docPart w:val="C9684BFA5B5F45FFA3C69766CE7DB291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884401317"/>
                <w:placeholder>
                  <w:docPart w:val="05A3F3CF12E64514A2C7C9D5CB658C6D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856042605"/>
                <w:placeholder>
                  <w:docPart w:val="20966F1409D54028989A65609C3F08B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76169597"/>
                <w:placeholder>
                  <w:docPart w:val="02966A03BBA145BFA7DF2794E8D18767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5" name="Рисунок 5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1 октября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Уютный червяк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тупа червь</w:t>
            </w:r>
          </w:p>
          <w:sdt>
            <w:sdtPr>
              <w:alias w:val="Введите основной текст:"/>
              <w:tag w:val="Введите основной текст:"/>
              <w:id w:val="309835893"/>
              <w:placeholder>
                <w:docPart w:val="FDD421D3382D403FA416693548BD3DC4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6" name="Рисунок 6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043591000"/>
                <w:placeholder>
                  <w:docPart w:val="7EE863AB388E4B75B37EA72CE7DFE81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980732892"/>
                <w:placeholder>
                  <w:docPart w:val="DAD496088B114014ADFA2CC10DB9728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291721963"/>
                <w:placeholder>
                  <w:docPart w:val="AA5F6B59364C4ECCA946C27F1AB700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588503072"/>
                <w:placeholder>
                  <w:docPart w:val="F03E58D4833B4FB198815C187B60E9F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45760074"/>
                <w:placeholder>
                  <w:docPart w:val="B65C21B0572A468E9C1CC0661ED18CB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109665509"/>
                <w:placeholder>
                  <w:docPart w:val="CD4B29C02DCF4023845AE7A72097A57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540160136"/>
                <w:placeholder>
                  <w:docPart w:val="7A3A3BF64EC446299B74875D6FAE63D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424496866"/>
                <w:placeholder>
                  <w:docPart w:val="128F9E1BD759453CBEA21295DE0A2D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763065447"/>
                <w:placeholder>
                  <w:docPart w:val="067A0685886B42F99738BBB0A562B2A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1007901157"/>
                <w:placeholder>
                  <w:docPart w:val="C48FDFCD52FA4F40B35AF2DF381A0F9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-1034343913"/>
                <w:placeholder>
                  <w:docPart w:val="02ABB1AF3A7A4043A411D042E4C04AB6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55535291"/>
                <w:placeholder>
                  <w:docPart w:val="5E5CD3F368D44BCEBFB1D03E9CEE8CDF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1929570291"/>
                <w:placeholder>
                  <w:docPart w:val="0B4B478225614ED7A9D24B804B9D699A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93243999"/>
                <w:placeholder>
                  <w:docPart w:val="CDEACE305C1448D6A5371A464AE2F42F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7" name="Рисунок 7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26 марта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Приятный обед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ёшкин кот</w:t>
            </w:r>
          </w:p>
          <w:sdt>
            <w:sdtPr>
              <w:alias w:val="Введите основной текст:"/>
              <w:tag w:val="Введите основной текст:"/>
              <w:id w:val="1311211673"/>
              <w:placeholder>
                <w:docPart w:val="23CF9D4CD6CA4237972E3CEFDB340D5F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8" name="Рисунок 8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175953012"/>
                <w:placeholder>
                  <w:docPart w:val="1CA1BAB862244505B62B72CA630F3A8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786345686"/>
                <w:placeholder>
                  <w:docPart w:val="6B2F170D7B3B4CE792B0E13931A518D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384702409"/>
                <w:placeholder>
                  <w:docPart w:val="DFADB4FB6CBA4D20B89C6E1AE623B2F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2100709081"/>
                <w:placeholder>
                  <w:docPart w:val="BCFD40948B654366A01EEC58618B905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909499190"/>
                <w:placeholder>
                  <w:docPart w:val="B7B01702BE20494BB0524BE9D4AC49B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558975906"/>
                <w:placeholder>
                  <w:docPart w:val="DDF018F57BAA478C89659774560AAFD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888159470"/>
                <w:placeholder>
                  <w:docPart w:val="91FCBABC162E46FDA82B398C4FD46F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913466941"/>
                <w:placeholder>
                  <w:docPart w:val="E6A1E0F675B04830B5E934C7A6EDCA1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095985660"/>
                <w:placeholder>
                  <w:docPart w:val="C8E12BAC749E487EB3826D8E22344F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799189886"/>
                <w:placeholder>
                  <w:docPart w:val="094660397518404194757897E30CC23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1634368944"/>
                <w:placeholder>
                  <w:docPart w:val="B3129DD159C441209E4D6F88B6E1DA01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359410932"/>
                <w:placeholder>
                  <w:docPart w:val="053FAE63DDA548F1873310DBCDBDE52C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844245204"/>
                <w:placeholder>
                  <w:docPart w:val="05272A16EDAD497B9B3B231BFA35C633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741990131"/>
                <w:placeholder>
                  <w:docPart w:val="40BA783A62A242BBBAA5A38C59588036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9" name="Рисунок 9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30 февраля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Вкусный запашок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Мммм ням ням</w:t>
            </w:r>
          </w:p>
          <w:sdt>
            <w:sdtPr>
              <w:alias w:val="Введите основной текст:"/>
              <w:tag w:val="Введите основной текст:"/>
              <w:id w:val="75487468"/>
              <w:placeholder>
                <w:docPart w:val="30F3878B549647E5A249C9534C7910E7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0" name="Рисунок 10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068535932"/>
                <w:placeholder>
                  <w:docPart w:val="E7322D080CF341EEB6AE40137785A2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091819014"/>
                <w:placeholder>
                  <w:docPart w:val="3C37D5CE7701468484AED1B56DCB472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55785536"/>
                <w:placeholder>
                  <w:docPart w:val="A54E11CA2A1B4EA380DDBF3B71038C5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2135371884"/>
                <w:placeholder>
                  <w:docPart w:val="491224F7C8C149D5A1413CD62FD407A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33336305"/>
                <w:placeholder>
                  <w:docPart w:val="E590EAC8ED304494BEA64073DDCD11C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268595379"/>
                <w:placeholder>
                  <w:docPart w:val="1F286B791CFE45B09C111AEE74FAEE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822038949"/>
                <w:placeholder>
                  <w:docPart w:val="0F6875C0BE6A41628358ED9749671E3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744843153"/>
                <w:placeholder>
                  <w:docPart w:val="5F7032C1250343CDB10A3EBC28ADEF1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090927932"/>
                <w:placeholder>
                  <w:docPart w:val="BC97FFA2E44F476B8F333C70934B04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232165627"/>
                <w:placeholder>
                  <w:docPart w:val="4137602DBB0F4475B788EAEEA42D64B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2006011173"/>
                <w:placeholder>
                  <w:docPart w:val="4F3AC15918FB46CDAFC7AA992308721B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593622866"/>
                <w:placeholder>
                  <w:docPart w:val="4F61977B92D249B8943CEBC59C94ADF1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1017884536"/>
                <w:placeholder>
                  <w:docPart w:val="C97E23B3580E4BB69D81288B89360F56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247650954"/>
                <w:placeholder>
                  <w:docPart w:val="E4592213900143B0A2C72F82EDBBE72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1" name="Рисунок 11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18 июня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Теплый Стан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Холодный Додж</w:t>
            </w:r>
          </w:p>
          <w:sdt>
            <w:sdtPr>
              <w:alias w:val="Введите основной текст:"/>
              <w:tag w:val="Введите основной текст:"/>
              <w:id w:val="603230596"/>
              <w:placeholder>
                <w:docPart w:val="C2C4D3738E444588B90B61FC3F346164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2" name="Рисунок 1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593243470"/>
                <w:placeholder>
                  <w:docPart w:val="BE630C80B0A74E259FF8952DC8A98CA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481958454"/>
                <w:placeholder>
                  <w:docPart w:val="AF138E23BF194E3EB5355F7EBF9D79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533919790"/>
                <w:placeholder>
                  <w:docPart w:val="4BC406EA74C54A93A1245F18873DA9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269845758"/>
                <w:placeholder>
                  <w:docPart w:val="E3CFCDB6403347E882ED65C68921C75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84271041"/>
                <w:placeholder>
                  <w:docPart w:val="DC1DFBFD23944CA68B20EE3B80A4112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576858690"/>
                <w:placeholder>
                  <w:docPart w:val="D66F4C45EF7F4816A30C951D3137012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440528380"/>
                <w:placeholder>
                  <w:docPart w:val="9A86324327EB47E39D52BB36306647E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808669191"/>
                <w:placeholder>
                  <w:docPart w:val="0C1E68BE83054B71A39CC020BCA1C9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838309058"/>
                <w:placeholder>
                  <w:docPart w:val="D78AC94745C24AD8B0510C1B4C661BF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1920978149"/>
                <w:placeholder>
                  <w:docPart w:val="1F402D10EF434F109DCD2FC2F3AA1B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-723214688"/>
                <w:placeholder>
                  <w:docPart w:val="683AF56167D14164BC721691E15589BF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-1023321544"/>
                <w:placeholder>
                  <w:docPart w:val="BAC03F38EEC2437DA587FEB9398EC0E5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1538550816"/>
                <w:placeholder>
                  <w:docPart w:val="F9ECC75620E541C287664591377E7AA0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637228259"/>
                <w:placeholder>
                  <w:docPart w:val="562BA74165094D7A9FE2611B76720C85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3" name="Рисунок 13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22 июля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Ээааа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Даадададад</w:t>
            </w:r>
          </w:p>
          <w:sdt>
            <w:sdtPr>
              <w:alias w:val="Введите основной текст:"/>
              <w:tag w:val="Введите основной текст:"/>
              <w:id w:val="1305358944"/>
              <w:placeholder>
                <w:docPart w:val="994172636709438987F71FFF44F4B48A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4" name="Рисунок 14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55052592"/>
                <w:placeholder>
                  <w:docPart w:val="19FEC9A283FE478B837C965A00A11C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377424706"/>
                <w:placeholder>
                  <w:docPart w:val="D91CB8EB06764C6AA5C1E4E647A50A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335911598"/>
                <w:placeholder>
                  <w:docPart w:val="EB70FA7D1D9B4ADD93FB94B6122935A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90131770"/>
                <w:placeholder>
                  <w:docPart w:val="D22D52AB8B1740B7925643472E4EE7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317424337"/>
                <w:placeholder>
                  <w:docPart w:val="DD335977C9CC4DB5836ECD53D41574C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725215692"/>
                <w:placeholder>
                  <w:docPart w:val="5D0EE1B80679454B88328B92EA2E3D5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677781414"/>
                <w:placeholder>
                  <w:docPart w:val="E4DFF3F6D79F473FA398FACBC95B246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2104178352"/>
                <w:placeholder>
                  <w:docPart w:val="7942155953F94D04A71CE4ED3CE4E43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766267780"/>
                <w:placeholder>
                  <w:docPart w:val="DAE07271228B429C8109E58A9563CDE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533722481"/>
                <w:placeholder>
                  <w:docPart w:val="7762C975447844529DD7E3A1F58F5D4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1358931525"/>
                <w:placeholder>
                  <w:docPart w:val="7FF8C39448224012A22CFC2529594F3A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101771060"/>
                <w:placeholder>
                  <w:docPart w:val="7704578C5EF344CE81D5ED22D62FC9F9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470949924"/>
                <w:placeholder>
                  <w:docPart w:val="AEF80A7FB72E4E6985B955469F04427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210226080"/>
                <w:placeholder>
                  <w:docPart w:val="BC69BE9137C34BBFBFA7C8F8E023025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5" name="Рисунок 15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3 августа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Мужицкий дождь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Алилуя</w:t>
            </w:r>
          </w:p>
          <w:sdt>
            <w:sdtPr>
              <w:alias w:val="Введите основной текст:"/>
              <w:tag w:val="Введите основной текст:"/>
              <w:id w:val="789250638"/>
              <w:placeholder>
                <w:docPart w:val="F5CE7FC716B348F4B551FE08142660AC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6" name="Рисунок 16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218039121"/>
                <w:placeholder>
                  <w:docPart w:val="8829D4B64E5342A098FEFF9BA02B780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374308144"/>
                <w:placeholder>
                  <w:docPart w:val="F1ACB5A383B5447C8CBB9580024DD2C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847674286"/>
                <w:placeholder>
                  <w:docPart w:val="4FB5F975CCEA475EA60ECD01C2E694F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902249199"/>
                <w:placeholder>
                  <w:docPart w:val="21A4EB7171784539B0EF2BD99E9E25A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118591089"/>
                <w:placeholder>
                  <w:docPart w:val="442D29A02D5E461090814FCF4542D02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465785694"/>
                <w:placeholder>
                  <w:docPart w:val="CE8810A9C2634259ADCE400B8BB7358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2001183223"/>
                <w:placeholder>
                  <w:docPart w:val="072D79A157C7403BBDF8E1198E69C2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009529161"/>
                <w:placeholder>
                  <w:docPart w:val="F0AC80958C0E493ABCF6E79EF80AC2A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486773652"/>
                <w:placeholder>
                  <w:docPart w:val="3E29FA6275324699AC4EA0656D1F03E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2046327428"/>
                <w:placeholder>
                  <w:docPart w:val="F3A5974CB04A4D2AB7B2C01DF1C69E1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2055427595"/>
                <w:placeholder>
                  <w:docPart w:val="60F9AE8DE7EE41BEB25BC55D73C441AF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847915043"/>
                <w:placeholder>
                  <w:docPart w:val="5F308ACDAD5046478175DC789E290DC5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112415287"/>
                <w:placeholder>
                  <w:docPart w:val="9562C5C4CB9645B59BE290638FB0BC76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1356232626"/>
                <w:placeholder>
                  <w:docPart w:val="C01C199E298D481584D250F266908F3A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7" name="Рисунок 17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2 ноября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Дождь из мужиков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Хэй хэй</w:t>
            </w:r>
          </w:p>
          <w:sdt>
            <w:sdtPr>
              <w:alias w:val="Введите основной текст:"/>
              <w:tag w:val="Введите основной текст:"/>
              <w:id w:val="-477604369"/>
              <w:placeholder>
                <w:docPart w:val="0F1DEDC3795D46C69210A45802CF0F67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18" name="Рисунок 18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372203176"/>
                <w:placeholder>
                  <w:docPart w:val="474D4A40D9684E4C95A01F0174FD2E8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303847629"/>
                <w:placeholder>
                  <w:docPart w:val="F8D70F4189774D49B31E750E23242CE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433852480"/>
                <w:placeholder>
                  <w:docPart w:val="C4366E2A6FA8421D8E90947A0BCDFE3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820313149"/>
                <w:placeholder>
                  <w:docPart w:val="3AABE0E6C2AD49AC80DC1992FDE8109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826023266"/>
                <w:placeholder>
                  <w:docPart w:val="AC23773192C74803A2212B0BB69E78D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964923792"/>
                <w:placeholder>
                  <w:docPart w:val="82C58D6428AF4C6BA82EA109AD179FA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96005608"/>
                <w:placeholder>
                  <w:docPart w:val="8C366DEBCE0D42C6A096B0ABBFE2E07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213573782"/>
                <w:placeholder>
                  <w:docPart w:val="2EAE785E35E145069D4187124AA5C71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60830182"/>
                <w:placeholder>
                  <w:docPart w:val="F51CDCD3215942DB98CBF70A701CFB2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989440069"/>
                <w:placeholder>
                  <w:docPart w:val="DF9825C9173145C087995D153DFFF11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-1053071972"/>
                <w:placeholder>
                  <w:docPart w:val="59E59AF6B98E4EE987DF39B7476159CE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1745219505"/>
                <w:placeholder>
                  <w:docPart w:val="CD471B686D394868850CED51244F46BB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669632911"/>
                <w:placeholder>
                  <w:docPart w:val="5C1405704B8F41318EFC5E52D21FC450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752898869"/>
                <w:placeholder>
                  <w:docPart w:val="25033705659D452EA96EC3B55053103B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tbl>
      <w:tblPr>
        <w:tblStyle w:val="-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Таблица для общего макета листовки"/>
      </w:tblPr>
      <w:tblGrid>
        <w:gridCol w:w="7380"/>
        <w:gridCol w:w="3420"/>
      </w:tblGrid>
      <w:tr w:rsidR="00A72AA0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A72AA0" w:rsidRPr="00AA4794" w:rsidRDefault="00A72AA0" w:rsidP="005C61E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lastRenderedPageBreak/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19" name="Рисунок 19" descr="Яркое изображение двух рожков мороженого, которые протягивают девочки в купальник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2AA0" w:rsidRPr="00AA4794" w:rsidRDefault="00A72AA0" w:rsidP="005C61E4">
            <w:pPr>
              <w:pStyle w:val="ab"/>
            </w:pPr>
            <w:r w:rsidRPr="0068593A">
              <w:rPr>
                <w:noProof/>
              </w:rPr>
              <w:t>4 декабря</w:t>
            </w:r>
          </w:p>
          <w:p w:rsidR="00A72AA0" w:rsidRPr="00AA4794" w:rsidRDefault="00A72AA0" w:rsidP="005C61E4">
            <w:pPr>
              <w:pStyle w:val="a6"/>
            </w:pPr>
            <w:r w:rsidRPr="0068593A">
              <w:rPr>
                <w:noProof/>
              </w:rPr>
              <w:t>У меня нет</w:t>
            </w:r>
          </w:p>
          <w:p w:rsidR="00A72AA0" w:rsidRPr="00AA4794" w:rsidRDefault="00A72AA0" w:rsidP="005C61E4">
            <w:pPr>
              <w:pStyle w:val="1"/>
              <w:outlineLvl w:val="0"/>
            </w:pPr>
            <w:r w:rsidRPr="0068593A">
              <w:rPr>
                <w:noProof/>
              </w:rPr>
              <w:t>прав</w:t>
            </w:r>
          </w:p>
          <w:sdt>
            <w:sdtPr>
              <w:alias w:val="Введите основной текст:"/>
              <w:tag w:val="Введите основной текст:"/>
              <w:id w:val="1931844950"/>
              <w:placeholder>
                <w:docPart w:val="3E19955D64694C7695D1350C6EB988D8"/>
              </w:placeholder>
              <w:temporary/>
              <w:showingPlcHdr/>
              <w15:appearance w15:val="hidden"/>
              <w:text/>
            </w:sdtPr>
            <w:sdtEndPr/>
            <w:sdtContent>
              <w:p w:rsidR="00A72AA0" w:rsidRPr="00AA4794" w:rsidRDefault="00A72AA0" w:rsidP="005C61E4">
                <w:pPr>
                  <w:spacing w:after="160" w:line="312" w:lineRule="auto"/>
                </w:pPr>
                <w:r w:rsidRPr="00AA4794">
                  <w:rPr>
                    <w:lang w:bidi="ru-RU"/>
                  </w:rPr>
      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      </w:r>
                <w:r>
                  <w:rPr>
                    <w:lang w:bidi="ru-RU"/>
                  </w:rPr>
                  <w:t>«</w:t>
                </w:r>
                <w:r w:rsidRPr="00AA4794">
                  <w:rPr>
                    <w:lang w:bidi="ru-RU"/>
                  </w:rPr>
                  <w:t>Вставка</w:t>
                </w:r>
                <w:r>
                  <w:rPr>
                    <w:lang w:bidi="ru-RU"/>
                  </w:rPr>
                  <w:t>»</w:t>
                </w:r>
                <w:r w:rsidRPr="00AA4794">
                  <w:rPr>
                    <w:lang w:bidi="ru-RU"/>
                  </w:rPr>
                  <w:t>.</w:t>
                </w:r>
              </w:p>
            </w:sdtContent>
          </w:sdt>
          <w:p w:rsidR="00A72AA0" w:rsidRPr="00AA4794" w:rsidRDefault="00A72AA0" w:rsidP="00AA4794">
            <w:pPr>
              <w:spacing w:after="160" w:line="312" w:lineRule="auto"/>
            </w:pPr>
            <w:r w:rsidRPr="00AA4794">
              <w:rPr>
                <w:noProof/>
                <w:lang w:eastAsia="ru-RU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20" name="Рисунок 20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087418447"/>
                <w:placeholder>
                  <w:docPart w:val="44CDA8DEE9814419A510865EE6CD99E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Добавьте главные сведения о мероприятии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624270889"/>
                <w:placeholder>
                  <w:docPart w:val="B5E40947F9234F60852172B6A6418C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401294283"/>
                <w:placeholder>
                  <w:docPart w:val="72FA4D047ECE41C6A6E34CCD52F01E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>
                  <w:rPr>
                    <w:lang w:bidi="ru-RU"/>
                  </w:rPr>
                  <w:t>Не стесняйтесь</w:t>
                </w:r>
                <w:r w:rsidR="00A72AA0">
                  <w:rPr>
                    <w:lang w:val="en-US" w:bidi="ru-RU"/>
                  </w:rPr>
                  <w:t> </w:t>
                </w:r>
                <w:r w:rsidR="00A72AA0">
                  <w:rPr>
                    <w:lang w:bidi="ru-RU"/>
                  </w:rPr>
                  <w:t>—</w:t>
                </w:r>
                <w:r w:rsidR="00A72AA0">
                  <w:rPr>
                    <w:lang w:val="en-US" w:bidi="ru-RU"/>
                  </w:rPr>
                  <w:t> </w:t>
                </w:r>
                <w:r w:rsidR="00A72AA0" w:rsidRPr="00AA4794">
                  <w:rPr>
                    <w:lang w:bidi="ru-RU"/>
                  </w:rPr>
                  <w:t>расскажите, почему его непременно стоит посетить!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-1674025683"/>
                <w:placeholder>
                  <w:docPart w:val="F4004A1C1F8D453AAB48B098465C1C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-1064793249"/>
                <w:placeholder>
                  <w:docPart w:val="B4818E4492BB4A6191B140126FB7A4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Еще один интересный факт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123434423"/>
                <w:placeholder>
                  <w:docPart w:val="4DBED5BF2F4343C8BAE6CCE6E24AD7A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1270121344"/>
                <w:placeholder>
                  <w:docPart w:val="DC4BD174C9CB4CC39CE3B55557DD926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здесь можно что-то написать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Разделительная линия:"/>
                <w:tag w:val="Разделительная линия:"/>
                <w:id w:val="301200978"/>
                <w:placeholder>
                  <w:docPart w:val="014CE8C607BA42BDA05F78395FE99EF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────</w:t>
                </w:r>
              </w:sdtContent>
            </w:sdt>
          </w:p>
          <w:p w:rsidR="00A72AA0" w:rsidRPr="00AA4794" w:rsidRDefault="00197A82" w:rsidP="005C61E4">
            <w:pPr>
              <w:pStyle w:val="21"/>
              <w:outlineLvl w:val="1"/>
            </w:pPr>
            <w:sdt>
              <w:sdtPr>
                <w:alias w:val="Введите заголовок 2:"/>
                <w:tag w:val="Введите заголовок 2:"/>
                <w:id w:val="370264948"/>
                <w:placeholder>
                  <w:docPart w:val="10B5FA82E9E74B4680AC85B0F47CEAE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И еще немного</w:t>
                </w:r>
              </w:sdtContent>
            </w:sdt>
          </w:p>
          <w:p w:rsidR="00A72AA0" w:rsidRPr="00AA4794" w:rsidRDefault="00197A82" w:rsidP="005C61E4">
            <w:pPr>
              <w:pStyle w:val="31"/>
              <w:outlineLvl w:val="2"/>
            </w:pPr>
            <w:sdt>
              <w:sdtPr>
                <w:alias w:val="Введите название компании:"/>
                <w:tag w:val="Введите название компании:"/>
                <w:id w:val="-2068794226"/>
                <w:placeholder>
                  <w:docPart w:val="ACC67BF8B82A4CCAA98B7D35DEBE17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2AA0" w:rsidRPr="00AA4794">
                  <w:rPr>
                    <w:lang w:bidi="ru-RU"/>
                  </w:rPr>
                  <w:t>Название компании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почтовый адрес, город, почтовый индекс:"/>
                <w:tag w:val="Введите почтовый адрес, город, почтовый индекс:"/>
                <w:id w:val="349536258"/>
                <w:placeholder>
                  <w:docPart w:val="2D90C5EE14A041BBABF5F6AA847D6827"/>
                </w:placeholder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Почтовый адрес</w:t>
                </w:r>
                <w:r w:rsidR="00A72AA0" w:rsidRPr="00AA4794">
                  <w:rPr>
                    <w:lang w:bidi="ru-RU"/>
                  </w:rPr>
                  <w:br/>
                  <w:t>Город, почтовый индекс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телефон:"/>
                <w:tag w:val="Введите телефон:"/>
                <w:id w:val="900487319"/>
                <w:placeholder>
                  <w:docPart w:val="B69CA0F4593F47CDBBB33EE591B92F8B"/>
                </w:placeholder>
                <w:temporary/>
                <w:showingPlcHdr/>
                <w15:appearance w15:val="hidden"/>
              </w:sdtPr>
              <w:sdtEndPr/>
              <w:sdtContent>
                <w:r w:rsidR="00A72AA0" w:rsidRPr="00AA4794">
                  <w:rPr>
                    <w:lang w:bidi="ru-RU"/>
                  </w:rPr>
                  <w:t>Телефон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адрес веб-сайта:"/>
                <w:tag w:val="Введите адрес веб-сайта:"/>
                <w:id w:val="-368681068"/>
                <w:placeholder>
                  <w:docPart w:val="CA0825BAB19F43A59E8A41678136830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Веб-адрес</w:t>
                </w:r>
              </w:sdtContent>
            </w:sdt>
          </w:p>
          <w:p w:rsidR="00A72AA0" w:rsidRPr="00AA4794" w:rsidRDefault="00197A82" w:rsidP="00AA4794">
            <w:pPr>
              <w:pStyle w:val="aa"/>
              <w:spacing w:line="312" w:lineRule="auto"/>
            </w:pPr>
            <w:sdt>
              <w:sdtPr>
                <w:alias w:val="Введите дату и время:"/>
                <w:tag w:val="Введите дату и время:"/>
                <w:id w:val="-25022980"/>
                <w:placeholder>
                  <w:docPart w:val="F830E7D5895548FBAD09756325F30A7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72AA0" w:rsidRPr="00AA4794">
                  <w:rPr>
                    <w:lang w:bidi="ru-RU"/>
                  </w:rPr>
                  <w:t>Дата и время</w:t>
                </w:r>
              </w:sdtContent>
            </w:sdt>
          </w:p>
        </w:tc>
      </w:tr>
    </w:tbl>
    <w:p w:rsidR="00A72AA0" w:rsidRDefault="00A72AA0" w:rsidP="00AA4794">
      <w:pPr>
        <w:pStyle w:val="a9"/>
        <w:sectPr w:rsidR="00A72AA0" w:rsidSect="00A72AA0">
          <w:pgSz w:w="12240" w:h="15840"/>
          <w:pgMar w:top="720" w:right="720" w:bottom="360" w:left="720" w:header="720" w:footer="720" w:gutter="0"/>
          <w:pgNumType w:start="1"/>
          <w:cols w:space="720"/>
          <w:docGrid w:linePitch="360"/>
        </w:sectPr>
      </w:pPr>
    </w:p>
    <w:p w:rsidR="00A72AA0" w:rsidRPr="00076F31" w:rsidRDefault="00A72AA0" w:rsidP="00AA4794">
      <w:pPr>
        <w:pStyle w:val="a9"/>
      </w:pPr>
    </w:p>
    <w:sectPr w:rsidR="00A72AA0" w:rsidRPr="00076F31" w:rsidSect="00A72AA0">
      <w:type w:val="continuous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A82" w:rsidRDefault="00197A82" w:rsidP="005F5D5F">
      <w:pPr>
        <w:spacing w:after="0" w:line="240" w:lineRule="auto"/>
      </w:pPr>
      <w:r>
        <w:separator/>
      </w:r>
    </w:p>
  </w:endnote>
  <w:endnote w:type="continuationSeparator" w:id="0">
    <w:p w:rsidR="00197A82" w:rsidRDefault="00197A82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A82" w:rsidRDefault="00197A82" w:rsidP="005F5D5F">
      <w:pPr>
        <w:spacing w:after="0" w:line="240" w:lineRule="auto"/>
      </w:pPr>
      <w:r>
        <w:separator/>
      </w:r>
    </w:p>
  </w:footnote>
  <w:footnote w:type="continuationSeparator" w:id="0">
    <w:p w:rsidR="00197A82" w:rsidRDefault="00197A82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9CECB5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022CBD3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1A48BD1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2962F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AE184D6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CDB2A5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0660DA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38D83A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A5CC19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CAB28D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trackRevisions/>
  <w:documentProtection w:edit="trackedChanges" w:formatting="1" w:enforcement="1" w:cryptProviderType="rsaAES" w:cryptAlgorithmClass="hash" w:cryptAlgorithmType="typeAny" w:cryptAlgorithmSid="14" w:cryptSpinCount="100000" w:hash="V/xZHTeNLb8lO1G2DfKAuwoN/9N1Emi9bulFPm5muQmnTGinhvYJ/C1ibeFZV4BlLLpfWwiVqYrm7Baeo1jlWA==" w:salt="RT6rxUH1vPl1WQipfQAOH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D4"/>
    <w:rsid w:val="000168C0"/>
    <w:rsid w:val="000427C6"/>
    <w:rsid w:val="00076F31"/>
    <w:rsid w:val="00096124"/>
    <w:rsid w:val="00171CDD"/>
    <w:rsid w:val="00175521"/>
    <w:rsid w:val="00181FB9"/>
    <w:rsid w:val="00197A82"/>
    <w:rsid w:val="001F41D4"/>
    <w:rsid w:val="00251739"/>
    <w:rsid w:val="00261A78"/>
    <w:rsid w:val="00276F8C"/>
    <w:rsid w:val="003B6A17"/>
    <w:rsid w:val="00411532"/>
    <w:rsid w:val="00480761"/>
    <w:rsid w:val="005222EE"/>
    <w:rsid w:val="00541BB3"/>
    <w:rsid w:val="00544732"/>
    <w:rsid w:val="005C61E4"/>
    <w:rsid w:val="005F5D5F"/>
    <w:rsid w:val="00665EA1"/>
    <w:rsid w:val="006E5B0F"/>
    <w:rsid w:val="007912D7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72AA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45B74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256CD5-0C02-405B-A1D7-7EFDBA9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ru-RU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58F4"/>
  </w:style>
  <w:style w:type="paragraph" w:styleId="1">
    <w:name w:val="heading 1"/>
    <w:basedOn w:val="a1"/>
    <w:next w:val="a1"/>
    <w:link w:val="10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21">
    <w:name w:val="heading 2"/>
    <w:basedOn w:val="a1"/>
    <w:link w:val="22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31">
    <w:name w:val="heading 3"/>
    <w:basedOn w:val="a1"/>
    <w:link w:val="32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41">
    <w:name w:val="heading 4"/>
    <w:basedOn w:val="a1"/>
    <w:next w:val="a1"/>
    <w:link w:val="42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51">
    <w:name w:val="heading 5"/>
    <w:basedOn w:val="a1"/>
    <w:next w:val="a1"/>
    <w:link w:val="52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6">
    <w:name w:val="heading 6"/>
    <w:basedOn w:val="a1"/>
    <w:next w:val="a1"/>
    <w:link w:val="60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7">
    <w:name w:val="heading 7"/>
    <w:basedOn w:val="a1"/>
    <w:next w:val="a1"/>
    <w:link w:val="70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8">
    <w:name w:val="heading 8"/>
    <w:basedOn w:val="a1"/>
    <w:next w:val="a1"/>
    <w:link w:val="80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1"/>
    <w:next w:val="a1"/>
    <w:link w:val="a7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a7">
    <w:name w:val="Заголовок Знак"/>
    <w:basedOn w:val="a2"/>
    <w:link w:val="a6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10">
    <w:name w:val="Заголовок 1 Знак"/>
    <w:basedOn w:val="a2"/>
    <w:link w:val="1"/>
    <w:uiPriority w:val="3"/>
    <w:rPr>
      <w:b/>
      <w:bCs/>
      <w:sz w:val="28"/>
      <w:szCs w:val="28"/>
    </w:rPr>
  </w:style>
  <w:style w:type="character" w:styleId="a8">
    <w:name w:val="Placeholder Text"/>
    <w:basedOn w:val="a2"/>
    <w:uiPriority w:val="99"/>
    <w:semiHidden/>
    <w:rsid w:val="00A97C88"/>
    <w:rPr>
      <w:color w:val="262626" w:themeColor="text1" w:themeTint="D9"/>
    </w:rPr>
  </w:style>
  <w:style w:type="character" w:customStyle="1" w:styleId="22">
    <w:name w:val="Заголовок 2 Знак"/>
    <w:basedOn w:val="a2"/>
    <w:link w:val="21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a9">
    <w:name w:val="No Spacing"/>
    <w:uiPriority w:val="98"/>
    <w:qFormat/>
    <w:rsid w:val="00AA4794"/>
    <w:pPr>
      <w:spacing w:after="0" w:line="240" w:lineRule="auto"/>
    </w:pPr>
  </w:style>
  <w:style w:type="character" w:customStyle="1" w:styleId="32">
    <w:name w:val="Заголовок 3 Знак"/>
    <w:basedOn w:val="a2"/>
    <w:link w:val="31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aa">
    <w:name w:val="Контактные данные"/>
    <w:basedOn w:val="a1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ab">
    <w:name w:val="Date"/>
    <w:basedOn w:val="a1"/>
    <w:link w:val="ac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ac">
    <w:name w:val="Дата Знак"/>
    <w:basedOn w:val="a2"/>
    <w:link w:val="ab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ad">
    <w:name w:val="Balloon Text"/>
    <w:basedOn w:val="a1"/>
    <w:link w:val="ae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Pr>
      <w:rFonts w:ascii="Segoe UI" w:hAnsi="Segoe UI" w:cs="Segoe UI"/>
      <w:sz w:val="22"/>
      <w:szCs w:val="18"/>
    </w:rPr>
  </w:style>
  <w:style w:type="character" w:customStyle="1" w:styleId="42">
    <w:name w:val="Заголовок 4 Знак"/>
    <w:basedOn w:val="a2"/>
    <w:link w:val="41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af">
    <w:name w:val="Bibliography"/>
    <w:basedOn w:val="a1"/>
    <w:next w:val="a1"/>
    <w:uiPriority w:val="37"/>
    <w:semiHidden/>
    <w:unhideWhenUsed/>
    <w:rsid w:val="006E5B0F"/>
  </w:style>
  <w:style w:type="paragraph" w:styleId="af0">
    <w:name w:val="Block Text"/>
    <w:basedOn w:val="a1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af1">
    <w:name w:val="Body Text"/>
    <w:basedOn w:val="a1"/>
    <w:link w:val="af2"/>
    <w:uiPriority w:val="99"/>
    <w:semiHidden/>
    <w:unhideWhenUsed/>
    <w:qFormat/>
    <w:rsid w:val="006E5B0F"/>
    <w:pPr>
      <w:spacing w:after="120"/>
    </w:pPr>
  </w:style>
  <w:style w:type="character" w:customStyle="1" w:styleId="af2">
    <w:name w:val="Основной текст Знак"/>
    <w:basedOn w:val="a2"/>
    <w:link w:val="af1"/>
    <w:uiPriority w:val="99"/>
    <w:semiHidden/>
    <w:rsid w:val="006E5B0F"/>
  </w:style>
  <w:style w:type="paragraph" w:styleId="23">
    <w:name w:val="Body Text 2"/>
    <w:basedOn w:val="a1"/>
    <w:link w:val="24"/>
    <w:uiPriority w:val="99"/>
    <w:semiHidden/>
    <w:unhideWhenUsed/>
    <w:rsid w:val="006E5B0F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E5B0F"/>
  </w:style>
  <w:style w:type="paragraph" w:styleId="33">
    <w:name w:val="Body Text 3"/>
    <w:basedOn w:val="a1"/>
    <w:link w:val="34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E5B0F"/>
    <w:rPr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6E5B0F"/>
    <w:pPr>
      <w:spacing w:after="160"/>
      <w:ind w:firstLine="360"/>
    </w:pPr>
  </w:style>
  <w:style w:type="character" w:customStyle="1" w:styleId="af4">
    <w:name w:val="Красная строка Знак"/>
    <w:basedOn w:val="af2"/>
    <w:link w:val="af3"/>
    <w:uiPriority w:val="99"/>
    <w:semiHidden/>
    <w:rsid w:val="006E5B0F"/>
  </w:style>
  <w:style w:type="paragraph" w:styleId="af5">
    <w:name w:val="Body Text Indent"/>
    <w:basedOn w:val="a1"/>
    <w:link w:val="af6"/>
    <w:uiPriority w:val="99"/>
    <w:semiHidden/>
    <w:unhideWhenUsed/>
    <w:rsid w:val="006E5B0F"/>
    <w:pPr>
      <w:spacing w:after="120"/>
      <w:ind w:left="360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sid w:val="006E5B0F"/>
  </w:style>
  <w:style w:type="paragraph" w:styleId="25">
    <w:name w:val="Body Text First Indent 2"/>
    <w:basedOn w:val="af5"/>
    <w:link w:val="26"/>
    <w:uiPriority w:val="99"/>
    <w:semiHidden/>
    <w:unhideWhenUsed/>
    <w:rsid w:val="006E5B0F"/>
    <w:pPr>
      <w:spacing w:after="16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6E5B0F"/>
  </w:style>
  <w:style w:type="paragraph" w:styleId="27">
    <w:name w:val="Body Text Indent 2"/>
    <w:basedOn w:val="a1"/>
    <w:link w:val="28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E5B0F"/>
  </w:style>
  <w:style w:type="paragraph" w:styleId="35">
    <w:name w:val="Body Text Indent 3"/>
    <w:basedOn w:val="a1"/>
    <w:link w:val="36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E5B0F"/>
    <w:rPr>
      <w:sz w:val="22"/>
      <w:szCs w:val="16"/>
    </w:rPr>
  </w:style>
  <w:style w:type="character" w:styleId="af7">
    <w:name w:val="Book Title"/>
    <w:basedOn w:val="a2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af8">
    <w:name w:val="caption"/>
    <w:basedOn w:val="a1"/>
    <w:next w:val="a1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afa">
    <w:name w:val="Прощание Знак"/>
    <w:basedOn w:val="a2"/>
    <w:link w:val="af9"/>
    <w:uiPriority w:val="99"/>
    <w:semiHidden/>
    <w:rsid w:val="006E5B0F"/>
  </w:style>
  <w:style w:type="table" w:styleId="afb">
    <w:name w:val="Colorful Grid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afc">
    <w:name w:val="Colorful List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afd">
    <w:name w:val="Colorful Shading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2"/>
    <w:uiPriority w:val="99"/>
    <w:semiHidden/>
    <w:unhideWhenUsed/>
    <w:rsid w:val="006E5B0F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6E5B0F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6E5B0F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6E5B0F"/>
    <w:rPr>
      <w:b/>
      <w:bCs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aff4">
    <w:name w:val="Document Map"/>
    <w:basedOn w:val="a1"/>
    <w:link w:val="aff5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5">
    <w:name w:val="Схема документа Знак"/>
    <w:basedOn w:val="a2"/>
    <w:link w:val="aff4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aff6">
    <w:name w:val="E-mail Signature"/>
    <w:basedOn w:val="a1"/>
    <w:link w:val="aff7"/>
    <w:uiPriority w:val="99"/>
    <w:semiHidden/>
    <w:unhideWhenUsed/>
    <w:rsid w:val="006E5B0F"/>
    <w:pPr>
      <w:spacing w:after="0" w:line="240" w:lineRule="auto"/>
    </w:pPr>
  </w:style>
  <w:style w:type="character" w:customStyle="1" w:styleId="aff7">
    <w:name w:val="Электронная подпись Знак"/>
    <w:basedOn w:val="a2"/>
    <w:link w:val="aff6"/>
    <w:uiPriority w:val="99"/>
    <w:semiHidden/>
    <w:rsid w:val="006E5B0F"/>
  </w:style>
  <w:style w:type="character" w:styleId="aff8">
    <w:name w:val="Emphasis"/>
    <w:basedOn w:val="a2"/>
    <w:uiPriority w:val="20"/>
    <w:semiHidden/>
    <w:unhideWhenUsed/>
    <w:qFormat/>
    <w:rsid w:val="006E5B0F"/>
    <w:rPr>
      <w:i/>
      <w:iCs/>
    </w:rPr>
  </w:style>
  <w:style w:type="character" w:styleId="aff9">
    <w:name w:val="endnote reference"/>
    <w:basedOn w:val="a2"/>
    <w:uiPriority w:val="99"/>
    <w:semiHidden/>
    <w:unhideWhenUsed/>
    <w:rsid w:val="006E5B0F"/>
    <w:rPr>
      <w:vertAlign w:val="superscript"/>
    </w:rPr>
  </w:style>
  <w:style w:type="paragraph" w:styleId="affa">
    <w:name w:val="endnote text"/>
    <w:basedOn w:val="a1"/>
    <w:link w:val="affb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6E5B0F"/>
    <w:rPr>
      <w:sz w:val="22"/>
      <w:szCs w:val="20"/>
    </w:rPr>
  </w:style>
  <w:style w:type="paragraph" w:styleId="affc">
    <w:name w:val="envelope address"/>
    <w:basedOn w:val="a1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d">
    <w:name w:val="FollowedHyperlink"/>
    <w:basedOn w:val="a2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affe">
    <w:name w:val="footer"/>
    <w:basedOn w:val="a1"/>
    <w:link w:val="afff"/>
    <w:uiPriority w:val="99"/>
    <w:unhideWhenUsed/>
    <w:rsid w:val="00411532"/>
    <w:pPr>
      <w:spacing w:after="0"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411532"/>
  </w:style>
  <w:style w:type="character" w:styleId="afff0">
    <w:name w:val="footnote reference"/>
    <w:basedOn w:val="a2"/>
    <w:uiPriority w:val="99"/>
    <w:semiHidden/>
    <w:unhideWhenUsed/>
    <w:rsid w:val="006E5B0F"/>
    <w:rPr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afff2">
    <w:name w:val="Текст сноски Знак"/>
    <w:basedOn w:val="a2"/>
    <w:link w:val="afff1"/>
    <w:uiPriority w:val="99"/>
    <w:semiHidden/>
    <w:rsid w:val="006E5B0F"/>
    <w:rPr>
      <w:sz w:val="22"/>
      <w:szCs w:val="20"/>
    </w:rPr>
  </w:style>
  <w:style w:type="table" w:styleId="-13">
    <w:name w:val="Grid Table 1 Light"/>
    <w:basedOn w:val="a3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20">
    <w:name w:val="Grid Table 2 Accent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230">
    <w:name w:val="Grid Table 2 Accent 3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24">
    <w:name w:val="Grid Table 2 Accent 4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25">
    <w:name w:val="Grid Table 2 Accent 5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26">
    <w:name w:val="Grid Table 2 Accent 6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33">
    <w:name w:val="Grid Table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-43">
    <w:name w:val="Grid Table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420">
    <w:name w:val="Grid Table 4 Accent 2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430">
    <w:name w:val="Grid Table 4 Accent 3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4">
    <w:name w:val="Grid Table 4 Accent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45">
    <w:name w:val="Grid Table 4 Accent 5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46">
    <w:name w:val="Grid Table 4 Accent 6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53">
    <w:name w:val="Grid Table 5 Dark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-520">
    <w:name w:val="Grid Table 5 Dark Accent 2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-530">
    <w:name w:val="Grid Table 5 Dark Accent 3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-54">
    <w:name w:val="Grid Table 5 Dark Accent 4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-55">
    <w:name w:val="Grid Table 5 Dark Accent 5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-56">
    <w:name w:val="Grid Table 5 Dark Accent 6"/>
    <w:basedOn w:val="a3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-63">
    <w:name w:val="Grid Table 6 Colorful"/>
    <w:basedOn w:val="a3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620">
    <w:name w:val="Grid Table 6 Colorful Accent 2"/>
    <w:basedOn w:val="a3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630">
    <w:name w:val="Grid Table 6 Colorful Accent 3"/>
    <w:basedOn w:val="a3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64">
    <w:name w:val="Grid Table 6 Colorful Accent 4"/>
    <w:basedOn w:val="a3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65">
    <w:name w:val="Grid Table 6 Colorful Accent 5"/>
    <w:basedOn w:val="a3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6">
    <w:name w:val="Grid Table 6 Colorful Accent 6"/>
    <w:basedOn w:val="a3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7">
    <w:name w:val="Grid Table 7 Colorful"/>
    <w:basedOn w:val="a3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afff3">
    <w:name w:val="header"/>
    <w:basedOn w:val="a1"/>
    <w:link w:val="afff4"/>
    <w:uiPriority w:val="99"/>
    <w:unhideWhenUsed/>
    <w:rsid w:val="00411532"/>
    <w:pPr>
      <w:spacing w:after="0" w:line="240" w:lineRule="auto"/>
    </w:pPr>
  </w:style>
  <w:style w:type="character" w:customStyle="1" w:styleId="afff4">
    <w:name w:val="Верхний колонтитул Знак"/>
    <w:basedOn w:val="a2"/>
    <w:link w:val="afff3"/>
    <w:uiPriority w:val="99"/>
    <w:rsid w:val="00411532"/>
  </w:style>
  <w:style w:type="character" w:customStyle="1" w:styleId="52">
    <w:name w:val="Заголовок 5 Знак"/>
    <w:basedOn w:val="a2"/>
    <w:link w:val="51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60">
    <w:name w:val="Заголовок 6 Знак"/>
    <w:basedOn w:val="a2"/>
    <w:link w:val="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70">
    <w:name w:val="Заголовок 7 Знак"/>
    <w:basedOn w:val="a2"/>
    <w:link w:val="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80">
    <w:name w:val="Заголовок 8 Знак"/>
    <w:basedOn w:val="a2"/>
    <w:link w:val="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Заголовок 9 Знак"/>
    <w:basedOn w:val="a2"/>
    <w:link w:val="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E5B0F"/>
  </w:style>
  <w:style w:type="paragraph" w:styleId="HTML0">
    <w:name w:val="HTML Address"/>
    <w:basedOn w:val="a1"/>
    <w:link w:val="HTML1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E5B0F"/>
    <w:rPr>
      <w:i/>
      <w:iCs/>
    </w:rPr>
  </w:style>
  <w:style w:type="character" w:styleId="HTML2">
    <w:name w:val="HTML Cite"/>
    <w:basedOn w:val="a2"/>
    <w:uiPriority w:val="99"/>
    <w:semiHidden/>
    <w:unhideWhenUsed/>
    <w:rsid w:val="006E5B0F"/>
    <w:rPr>
      <w:i/>
      <w:iCs/>
    </w:rPr>
  </w:style>
  <w:style w:type="character" w:styleId="HTML3">
    <w:name w:val="HTML Code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E5B0F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E5B0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E5B0F"/>
    <w:rPr>
      <w:i/>
      <w:iCs/>
    </w:rPr>
  </w:style>
  <w:style w:type="character" w:styleId="afff5">
    <w:name w:val="Hyperlink"/>
    <w:basedOn w:val="a2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2a">
    <w:name w:val="index 2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37">
    <w:name w:val="index 3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afff6">
    <w:name w:val="index heading"/>
    <w:basedOn w:val="a1"/>
    <w:next w:val="1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171CDD"/>
    <w:rPr>
      <w:i/>
      <w:iCs/>
      <w:color w:val="B11A57" w:themeColor="accent1" w:themeShade="BF"/>
    </w:rPr>
  </w:style>
  <w:style w:type="character" w:styleId="afffa">
    <w:name w:val="Intense Reference"/>
    <w:basedOn w:val="a2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afffb">
    <w:name w:val="Light Grid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6E5B0F"/>
  </w:style>
  <w:style w:type="paragraph" w:styleId="affff">
    <w:name w:val="List"/>
    <w:basedOn w:val="a1"/>
    <w:uiPriority w:val="99"/>
    <w:semiHidden/>
    <w:unhideWhenUsed/>
    <w:rsid w:val="006E5B0F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6E5B0F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E5B0F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E5B0F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E5B0F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6E5B0F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6E5B0F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unhideWhenUsed/>
    <w:qFormat/>
    <w:rsid w:val="006E5B0F"/>
    <w:pPr>
      <w:ind w:left="720"/>
      <w:contextualSpacing/>
    </w:pPr>
  </w:style>
  <w:style w:type="table" w:styleId="-1a">
    <w:name w:val="List Table 1 Light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121">
    <w:name w:val="List Table 1 Light Accent 2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131">
    <w:name w:val="List Table 1 Light Accent 3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140">
    <w:name w:val="List Table 1 Light Accent 4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150">
    <w:name w:val="List Table 1 Light Accent 5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160">
    <w:name w:val="List Table 1 Light Accent 6"/>
    <w:basedOn w:val="a3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2a">
    <w:name w:val="List Table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221">
    <w:name w:val="List Table 2 Accent 2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231">
    <w:name w:val="List Table 2 Accent 3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240">
    <w:name w:val="List Table 2 Accent 4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250">
    <w:name w:val="List Table 2 Accent 5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260">
    <w:name w:val="List Table 2 Accent 6"/>
    <w:basedOn w:val="a3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3a">
    <w:name w:val="List Table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421">
    <w:name w:val="List Table 4 Accent 2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431">
    <w:name w:val="List Table 4 Accent 3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440">
    <w:name w:val="List Table 4 Accent 4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450">
    <w:name w:val="List Table 4 Accent 5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460">
    <w:name w:val="List Table 4 Accent 6"/>
    <w:basedOn w:val="a3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5a">
    <w:name w:val="List Table 5 Dark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-621">
    <w:name w:val="List Table 6 Colorful Accent 2"/>
    <w:basedOn w:val="a3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-631">
    <w:name w:val="List Table 6 Colorful Accent 3"/>
    <w:basedOn w:val="a3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-640">
    <w:name w:val="List Table 6 Colorful Accent 4"/>
    <w:basedOn w:val="a3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-650">
    <w:name w:val="List Table 6 Colorful Accent 5"/>
    <w:basedOn w:val="a3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-660">
    <w:name w:val="List Table 6 Colorful Accent 6"/>
    <w:basedOn w:val="a3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-70">
    <w:name w:val="List Table 7 Colorful"/>
    <w:basedOn w:val="a3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3">
    <w:name w:val="Текст макроса Знак"/>
    <w:basedOn w:val="a2"/>
    <w:link w:val="affff2"/>
    <w:uiPriority w:val="99"/>
    <w:semiHidden/>
    <w:rsid w:val="006E5B0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f5">
    <w:name w:val="Шапка Знак"/>
    <w:basedOn w:val="a2"/>
    <w:link w:val="affff4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affff6">
    <w:name w:val="Normal (Web)"/>
    <w:basedOn w:val="a1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affff7">
    <w:name w:val="Normal Indent"/>
    <w:basedOn w:val="a1"/>
    <w:uiPriority w:val="99"/>
    <w:semiHidden/>
    <w:unhideWhenUsed/>
    <w:rsid w:val="006E5B0F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6E5B0F"/>
    <w:pPr>
      <w:spacing w:after="0" w:line="240" w:lineRule="auto"/>
    </w:pPr>
  </w:style>
  <w:style w:type="character" w:customStyle="1" w:styleId="affff9">
    <w:name w:val="Заголовок записки Знак"/>
    <w:basedOn w:val="a2"/>
    <w:link w:val="affff8"/>
    <w:uiPriority w:val="99"/>
    <w:semiHidden/>
    <w:rsid w:val="006E5B0F"/>
  </w:style>
  <w:style w:type="character" w:styleId="affffa">
    <w:name w:val="page number"/>
    <w:basedOn w:val="a2"/>
    <w:uiPriority w:val="99"/>
    <w:semiHidden/>
    <w:unhideWhenUsed/>
    <w:rsid w:val="006E5B0F"/>
  </w:style>
  <w:style w:type="table" w:styleId="15">
    <w:name w:val="Plain Table 1"/>
    <w:basedOn w:val="a3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6E5B0F"/>
    <w:rPr>
      <w:rFonts w:ascii="Consolas" w:hAnsi="Consolas"/>
      <w:sz w:val="22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6E5B0F"/>
    <w:rPr>
      <w:i/>
      <w:iCs/>
      <w:color w:val="404040" w:themeColor="text1" w:themeTint="BF"/>
    </w:rPr>
  </w:style>
  <w:style w:type="paragraph" w:styleId="affffd">
    <w:name w:val="Salutation"/>
    <w:basedOn w:val="a1"/>
    <w:next w:val="a1"/>
    <w:link w:val="affffe"/>
    <w:uiPriority w:val="99"/>
    <w:semiHidden/>
    <w:unhideWhenUsed/>
    <w:rsid w:val="006E5B0F"/>
  </w:style>
  <w:style w:type="character" w:customStyle="1" w:styleId="affffe">
    <w:name w:val="Приветствие Знак"/>
    <w:basedOn w:val="a2"/>
    <w:link w:val="affffd"/>
    <w:uiPriority w:val="99"/>
    <w:semiHidden/>
    <w:rsid w:val="006E5B0F"/>
  </w:style>
  <w:style w:type="paragraph" w:styleId="afffff">
    <w:name w:val="Signature"/>
    <w:basedOn w:val="a1"/>
    <w:link w:val="afffff0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afffff0">
    <w:name w:val="Подпись Знак"/>
    <w:basedOn w:val="a2"/>
    <w:link w:val="afffff"/>
    <w:uiPriority w:val="99"/>
    <w:semiHidden/>
    <w:rsid w:val="006E5B0F"/>
  </w:style>
  <w:style w:type="character" w:styleId="afffff1">
    <w:name w:val="Strong"/>
    <w:basedOn w:val="a2"/>
    <w:uiPriority w:val="22"/>
    <w:semiHidden/>
    <w:unhideWhenUsed/>
    <w:qFormat/>
    <w:rsid w:val="006E5B0F"/>
    <w:rPr>
      <w:b/>
      <w:bCs/>
    </w:rPr>
  </w:style>
  <w:style w:type="character" w:styleId="afffff2">
    <w:name w:val="Subtle Emphasis"/>
    <w:basedOn w:val="a2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6E5B0F"/>
    <w:pPr>
      <w:spacing w:after="0"/>
      <w:ind w:left="240" w:hanging="240"/>
    </w:pPr>
  </w:style>
  <w:style w:type="paragraph" w:styleId="afffff8">
    <w:name w:val="table of figures"/>
    <w:basedOn w:val="a1"/>
    <w:next w:val="a1"/>
    <w:uiPriority w:val="99"/>
    <w:semiHidden/>
    <w:unhideWhenUsed/>
    <w:rsid w:val="006E5B0F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d">
    <w:name w:val="toc 1"/>
    <w:basedOn w:val="a1"/>
    <w:next w:val="a1"/>
    <w:autoRedefine/>
    <w:uiPriority w:val="39"/>
    <w:semiHidden/>
    <w:unhideWhenUsed/>
    <w:rsid w:val="006E5B0F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E5B0F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6E5B0F"/>
    <w:pPr>
      <w:spacing w:after="100"/>
      <w:ind w:left="480"/>
    </w:pPr>
  </w:style>
  <w:style w:type="paragraph" w:styleId="4a">
    <w:name w:val="toc 4"/>
    <w:basedOn w:val="a1"/>
    <w:next w:val="a1"/>
    <w:autoRedefine/>
    <w:uiPriority w:val="39"/>
    <w:semiHidden/>
    <w:unhideWhenUsed/>
    <w:rsid w:val="006E5B0F"/>
    <w:pPr>
      <w:spacing w:after="100"/>
      <w:ind w:left="720"/>
    </w:pPr>
  </w:style>
  <w:style w:type="paragraph" w:styleId="59">
    <w:name w:val="toc 5"/>
    <w:basedOn w:val="a1"/>
    <w:next w:val="a1"/>
    <w:autoRedefine/>
    <w:uiPriority w:val="39"/>
    <w:semiHidden/>
    <w:unhideWhenUsed/>
    <w:rsid w:val="006E5B0F"/>
    <w:pPr>
      <w:spacing w:after="100"/>
      <w:ind w:left="960"/>
    </w:pPr>
  </w:style>
  <w:style w:type="paragraph" w:styleId="63">
    <w:name w:val="toc 6"/>
    <w:basedOn w:val="a1"/>
    <w:next w:val="a1"/>
    <w:autoRedefine/>
    <w:uiPriority w:val="39"/>
    <w:semiHidden/>
    <w:unhideWhenUsed/>
    <w:rsid w:val="006E5B0F"/>
    <w:pPr>
      <w:spacing w:after="100"/>
      <w:ind w:left="1200"/>
    </w:pPr>
  </w:style>
  <w:style w:type="paragraph" w:styleId="73">
    <w:name w:val="toc 7"/>
    <w:basedOn w:val="a1"/>
    <w:next w:val="a1"/>
    <w:autoRedefine/>
    <w:uiPriority w:val="39"/>
    <w:semiHidden/>
    <w:unhideWhenUsed/>
    <w:rsid w:val="006E5B0F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6E5B0F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6E5B0F"/>
    <w:pPr>
      <w:spacing w:after="100"/>
      <w:ind w:left="192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sh\AppData\Roaming\Microsoft\&#1064;&#1072;&#1073;&#1083;&#1086;&#1085;&#1099;\&#1056;&#1077;&#1082;&#1083;&#1072;&#1084;&#1085;&#1072;&#1103;%20&#1083;&#1080;&#1089;&#1090;&#1086;&#1074;&#1082;&#1072;%20&#1089;&#1077;&#1079;&#1086;&#1085;&#1085;&#1086;&#1075;&#1086;%20&#1084;&#1077;&#1088;&#1086;&#1087;&#1088;&#1080;&#1103;&#1090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57CB11C5BD43E389AAD616D0F24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23733-8B76-4E10-91E8-DA732F8EBD00}"/>
      </w:docPartPr>
      <w:docPartBody>
        <w:p w:rsidR="00A06AF4" w:rsidRDefault="00A67C30" w:rsidP="00A67C30">
          <w:pPr>
            <w:pStyle w:val="8C57CB11C5BD43E389AAD616D0F24988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2E7C65FD623A4B36ADCA4D9139FEB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4793D-34A8-4E97-BF0E-789D5A658939}"/>
      </w:docPartPr>
      <w:docPartBody>
        <w:p w:rsidR="00A06AF4" w:rsidRDefault="00A67C30" w:rsidP="00A67C30">
          <w:pPr>
            <w:pStyle w:val="2E7C65FD623A4B36ADCA4D9139FEB95E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C1FE861A2B634550A26CE468A4B99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455D9-1B36-4A1C-9569-00C17C870DB1}"/>
      </w:docPartPr>
      <w:docPartBody>
        <w:p w:rsidR="00A06AF4" w:rsidRDefault="00A67C30" w:rsidP="00A67C30">
          <w:pPr>
            <w:pStyle w:val="C1FE861A2B634550A26CE468A4B990A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236279F444F465B806D07686888B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844AC-CB96-4764-9FC0-6373BE7EAD44}"/>
      </w:docPartPr>
      <w:docPartBody>
        <w:p w:rsidR="00A06AF4" w:rsidRDefault="00A67C30" w:rsidP="00A67C30">
          <w:pPr>
            <w:pStyle w:val="D236279F444F465B806D07686888BD99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3A7A589F672447909B0F18F018BB7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C87D-5B69-4109-BF66-26F537C222C1}"/>
      </w:docPartPr>
      <w:docPartBody>
        <w:p w:rsidR="00A06AF4" w:rsidRDefault="00A67C30" w:rsidP="00A67C30">
          <w:pPr>
            <w:pStyle w:val="3A7A589F672447909B0F18F018BB7120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8E270EAE7B5E4C41B6476832F58F93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4BF7-66E4-41D0-A855-1B752A557496}"/>
      </w:docPartPr>
      <w:docPartBody>
        <w:p w:rsidR="00A06AF4" w:rsidRDefault="00A67C30" w:rsidP="00A67C30">
          <w:pPr>
            <w:pStyle w:val="8E270EAE7B5E4C41B6476832F58F93D7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2018E665D09A4BE98240E7E12D39F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163DA-041C-4BC0-A37D-143EC82013E6}"/>
      </w:docPartPr>
      <w:docPartBody>
        <w:p w:rsidR="00A06AF4" w:rsidRDefault="00A67C30" w:rsidP="00A67C30">
          <w:pPr>
            <w:pStyle w:val="2018E665D09A4BE98240E7E12D39FB6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5500B882AEA949AC93332F11AA042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C2DB5-83F1-472A-9ACE-3B6BE5A0C220}"/>
      </w:docPartPr>
      <w:docPartBody>
        <w:p w:rsidR="00A06AF4" w:rsidRDefault="00A67C30" w:rsidP="00A67C30">
          <w:pPr>
            <w:pStyle w:val="5500B882AEA949AC93332F11AA042DE3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2E657E2B4D50445AA46F5A0D6447D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7F3FF-2483-4E45-9670-FDA1CE5EE2D5}"/>
      </w:docPartPr>
      <w:docPartBody>
        <w:p w:rsidR="00A06AF4" w:rsidRDefault="00A67C30" w:rsidP="00A67C30">
          <w:pPr>
            <w:pStyle w:val="2E657E2B4D50445AA46F5A0D6447DC2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65C16002D43A4736883BB106FFE41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D0FBD-3AF1-4D05-8B13-54E4549E8500}"/>
      </w:docPartPr>
      <w:docPartBody>
        <w:p w:rsidR="00A06AF4" w:rsidRDefault="00A67C30" w:rsidP="00A67C30">
          <w:pPr>
            <w:pStyle w:val="65C16002D43A4736883BB106FFE4177A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B8664678114B4CAC9E1FB325FF2B0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EBCC3-E550-4A3C-9D89-9CE3186372C7}"/>
      </w:docPartPr>
      <w:docPartBody>
        <w:p w:rsidR="00A06AF4" w:rsidRDefault="00A67C30" w:rsidP="00A67C30">
          <w:pPr>
            <w:pStyle w:val="B8664678114B4CAC9E1FB325FF2B0471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773051191A3B496892E31858D6BF8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03425C-72A3-40F6-A86D-BBCF2C6E0EA7}"/>
      </w:docPartPr>
      <w:docPartBody>
        <w:p w:rsidR="00A06AF4" w:rsidRDefault="00A67C30" w:rsidP="00A67C30">
          <w:pPr>
            <w:pStyle w:val="773051191A3B496892E31858D6BF8B63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A501C6B3B9B24C439E7203FDD3B8B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B496F4-54BB-42D6-8644-0212D9757E4E}"/>
      </w:docPartPr>
      <w:docPartBody>
        <w:p w:rsidR="00A06AF4" w:rsidRDefault="00A67C30" w:rsidP="00A67C30">
          <w:pPr>
            <w:pStyle w:val="A501C6B3B9B24C439E7203FDD3B8BD4D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B56EBCB6B94949119051F1B481D70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33A3E-FC1D-4B10-8259-BBFDBE9F8DF5}"/>
      </w:docPartPr>
      <w:docPartBody>
        <w:p w:rsidR="00A06AF4" w:rsidRDefault="00A67C30" w:rsidP="00A67C30">
          <w:pPr>
            <w:pStyle w:val="B56EBCB6B94949119051F1B481D70637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4037EAFFCA0448A49C840C2893D433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F025B-E4C5-46C5-B993-2966D27E03CA}"/>
      </w:docPartPr>
      <w:docPartBody>
        <w:p w:rsidR="00A06AF4" w:rsidRDefault="00A67C30" w:rsidP="00A67C30">
          <w:pPr>
            <w:pStyle w:val="4037EAFFCA0448A49C840C2893D433DB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795C39AFAB394D07A7EA8929C32355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845CF-EBB0-4162-8E99-6B3595F93534}"/>
      </w:docPartPr>
      <w:docPartBody>
        <w:p w:rsidR="00A06AF4" w:rsidRDefault="00A67C30" w:rsidP="00A67C30">
          <w:pPr>
            <w:pStyle w:val="795C39AFAB394D07A7EA8929C323559C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33D362C66A6E4194AB29AB71AA6ECB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1E585-0F85-4B09-8B73-23A7BD6262BD}"/>
      </w:docPartPr>
      <w:docPartBody>
        <w:p w:rsidR="00A06AF4" w:rsidRDefault="00A67C30" w:rsidP="00A67C30">
          <w:pPr>
            <w:pStyle w:val="33D362C66A6E4194AB29AB71AA6ECB7D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BF9EC0BC2B9D4B4C8612B6328A443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29491-9CC3-41DF-9869-E1961955351C}"/>
      </w:docPartPr>
      <w:docPartBody>
        <w:p w:rsidR="00A06AF4" w:rsidRDefault="00A67C30" w:rsidP="00A67C30">
          <w:pPr>
            <w:pStyle w:val="BF9EC0BC2B9D4B4C8612B6328A44305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F5677A8E3C384AC69D8447CE5F6E90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98ECB-8E8C-4DAF-9B8F-EF64ABC11A64}"/>
      </w:docPartPr>
      <w:docPartBody>
        <w:p w:rsidR="00A06AF4" w:rsidRDefault="00A67C30" w:rsidP="00A67C30">
          <w:pPr>
            <w:pStyle w:val="F5677A8E3C384AC69D8447CE5F6E906C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2F5F57D5CDF4442CBA2C68223DB83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9E66E-A763-4DD9-8424-475E48B3F0A7}"/>
      </w:docPartPr>
      <w:docPartBody>
        <w:p w:rsidR="00A06AF4" w:rsidRDefault="00A67C30" w:rsidP="00A67C30">
          <w:pPr>
            <w:pStyle w:val="2F5F57D5CDF4442CBA2C68223DB8331E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1F4CD247D0464E359781BB84C690D3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F4FD8C-79B3-4627-A9DE-958AA9D9810B}"/>
      </w:docPartPr>
      <w:docPartBody>
        <w:p w:rsidR="00A06AF4" w:rsidRDefault="00A67C30" w:rsidP="00A67C30">
          <w:pPr>
            <w:pStyle w:val="1F4CD247D0464E359781BB84C690D3B0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70BE58B1274F4D848C0BDF57BC66C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269BB-C92D-401A-8FA5-9CC3965BEA3D}"/>
      </w:docPartPr>
      <w:docPartBody>
        <w:p w:rsidR="00A06AF4" w:rsidRDefault="00A67C30" w:rsidP="00A67C30">
          <w:pPr>
            <w:pStyle w:val="70BE58B1274F4D848C0BDF57BC66C466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195F78D11ADA4D77939E5A9ED880C3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3D0284-46F2-4FC7-AA56-D1EDA61B7815}"/>
      </w:docPartPr>
      <w:docPartBody>
        <w:p w:rsidR="00A06AF4" w:rsidRDefault="00A67C30" w:rsidP="00A67C30">
          <w:pPr>
            <w:pStyle w:val="195F78D11ADA4D77939E5A9ED880C3F5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D0CDF91C538B4E86AA4295596DC0B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887324-9712-4686-8EF4-CB5344882F68}"/>
      </w:docPartPr>
      <w:docPartBody>
        <w:p w:rsidR="00A06AF4" w:rsidRDefault="00A67C30" w:rsidP="00A67C30">
          <w:pPr>
            <w:pStyle w:val="D0CDF91C538B4E86AA4295596DC0BB5B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AAACACF7EBF467AAB4E7C17657BA3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5ABC2-7545-4318-9695-70B8788D5FED}"/>
      </w:docPartPr>
      <w:docPartBody>
        <w:p w:rsidR="00A06AF4" w:rsidRDefault="00A67C30" w:rsidP="00A67C30">
          <w:pPr>
            <w:pStyle w:val="BAAACACF7EBF467AAB4E7C17657BA301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350F8038EDC846169FFD4B91375473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E13FF-BEFE-4E8E-9A18-0EC89316784E}"/>
      </w:docPartPr>
      <w:docPartBody>
        <w:p w:rsidR="00A06AF4" w:rsidRDefault="00A67C30" w:rsidP="00A67C30">
          <w:pPr>
            <w:pStyle w:val="350F8038EDC846169FFD4B91375473E9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C9684BFA5B5F45FFA3C69766CE7DB2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CF977-0FA7-4146-B819-502C0B69CB08}"/>
      </w:docPartPr>
      <w:docPartBody>
        <w:p w:rsidR="00A06AF4" w:rsidRDefault="00A67C30" w:rsidP="00A67C30">
          <w:pPr>
            <w:pStyle w:val="C9684BFA5B5F45FFA3C69766CE7DB291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05A3F3CF12E64514A2C7C9D5CB658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4B528-3F1E-4D5C-B831-F000B87B3016}"/>
      </w:docPartPr>
      <w:docPartBody>
        <w:p w:rsidR="00A06AF4" w:rsidRDefault="00A67C30" w:rsidP="00A67C30">
          <w:pPr>
            <w:pStyle w:val="05A3F3CF12E64514A2C7C9D5CB658C6D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20966F1409D54028989A65609C3F08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80615D-7FA6-4380-AA64-D19C3DA8302F}"/>
      </w:docPartPr>
      <w:docPartBody>
        <w:p w:rsidR="00A06AF4" w:rsidRDefault="00A67C30" w:rsidP="00A67C30">
          <w:pPr>
            <w:pStyle w:val="20966F1409D54028989A65609C3F08B9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02966A03BBA145BFA7DF2794E8D187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4E5E1-0AC9-4936-9779-0F42543A8A7A}"/>
      </w:docPartPr>
      <w:docPartBody>
        <w:p w:rsidR="00A06AF4" w:rsidRDefault="00A67C30" w:rsidP="00A67C30">
          <w:pPr>
            <w:pStyle w:val="02966A03BBA145BFA7DF2794E8D18767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FDD421D3382D403FA416693548BD3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B1DC-C4E8-4B0A-87FC-602B2095FB98}"/>
      </w:docPartPr>
      <w:docPartBody>
        <w:p w:rsidR="00A06AF4" w:rsidRDefault="00A67C30" w:rsidP="00A67C30">
          <w:pPr>
            <w:pStyle w:val="FDD421D3382D403FA416693548BD3DC4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7EE863AB388E4B75B37EA72CE7DFE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0C960-8B3D-4444-8257-9E95EC0E51F2}"/>
      </w:docPartPr>
      <w:docPartBody>
        <w:p w:rsidR="00A06AF4" w:rsidRDefault="00A67C30" w:rsidP="00A67C30">
          <w:pPr>
            <w:pStyle w:val="7EE863AB388E4B75B37EA72CE7DFE81C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DAD496088B114014ADFA2CC10DB97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4D0E-9730-4913-AFC7-F4AB0CF78158}"/>
      </w:docPartPr>
      <w:docPartBody>
        <w:p w:rsidR="00A06AF4" w:rsidRDefault="00A67C30" w:rsidP="00A67C30">
          <w:pPr>
            <w:pStyle w:val="DAD496088B114014ADFA2CC10DB9728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AA5F6B59364C4ECCA946C27F1AB70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DAC6C-612A-4FFA-83F5-DD98540B71B6}"/>
      </w:docPartPr>
      <w:docPartBody>
        <w:p w:rsidR="00A06AF4" w:rsidRDefault="00A67C30" w:rsidP="00A67C30">
          <w:pPr>
            <w:pStyle w:val="AA5F6B59364C4ECCA946C27F1AB700F1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F03E58D4833B4FB198815C187B60E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C606D-CDC3-4DAD-90E8-05807D0BF6F0}"/>
      </w:docPartPr>
      <w:docPartBody>
        <w:p w:rsidR="00A06AF4" w:rsidRDefault="00A67C30" w:rsidP="00A67C30">
          <w:pPr>
            <w:pStyle w:val="F03E58D4833B4FB198815C187B60E9F4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65C21B0572A468E9C1CC0661ED18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1AE80-262D-4B09-9E9D-229BB96A7156}"/>
      </w:docPartPr>
      <w:docPartBody>
        <w:p w:rsidR="00A06AF4" w:rsidRDefault="00A67C30" w:rsidP="00A67C30">
          <w:pPr>
            <w:pStyle w:val="B65C21B0572A468E9C1CC0661ED18CB4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CD4B29C02DCF4023845AE7A72097A5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90A4C-0E07-470F-A11B-A58EA881A2D8}"/>
      </w:docPartPr>
      <w:docPartBody>
        <w:p w:rsidR="00A06AF4" w:rsidRDefault="00A67C30" w:rsidP="00A67C30">
          <w:pPr>
            <w:pStyle w:val="CD4B29C02DCF4023845AE7A72097A57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7A3A3BF64EC446299B74875D6FAE6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1458B-FCC5-49E5-90C9-D6C194FEF8D4}"/>
      </w:docPartPr>
      <w:docPartBody>
        <w:p w:rsidR="00A06AF4" w:rsidRDefault="00A67C30" w:rsidP="00A67C30">
          <w:pPr>
            <w:pStyle w:val="7A3A3BF64EC446299B74875D6FAE63DF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128F9E1BD759453CBEA21295DE0A2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6AC03-DCFF-432E-8F79-65B468D06388}"/>
      </w:docPartPr>
      <w:docPartBody>
        <w:p w:rsidR="00A06AF4" w:rsidRDefault="00A67C30" w:rsidP="00A67C30">
          <w:pPr>
            <w:pStyle w:val="128F9E1BD759453CBEA21295DE0A2D7A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067A0685886B42F99738BBB0A562B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D80DC-8FF4-4C27-8D3A-AF6EDFF9DA3F}"/>
      </w:docPartPr>
      <w:docPartBody>
        <w:p w:rsidR="00A06AF4" w:rsidRDefault="00A67C30" w:rsidP="00A67C30">
          <w:pPr>
            <w:pStyle w:val="067A0685886B42F99738BBB0A562B2AE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C48FDFCD52FA4F40B35AF2DF381A0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A459A-1718-4264-B094-83C464B9F997}"/>
      </w:docPartPr>
      <w:docPartBody>
        <w:p w:rsidR="00A06AF4" w:rsidRDefault="00A67C30" w:rsidP="00A67C30">
          <w:pPr>
            <w:pStyle w:val="C48FDFCD52FA4F40B35AF2DF381A0F9E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02ABB1AF3A7A4043A411D042E4C04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25D52-BDFC-41F4-BB8D-C9B975D566BA}"/>
      </w:docPartPr>
      <w:docPartBody>
        <w:p w:rsidR="00A06AF4" w:rsidRDefault="00A67C30" w:rsidP="00A67C30">
          <w:pPr>
            <w:pStyle w:val="02ABB1AF3A7A4043A411D042E4C04AB6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5E5CD3F368D44BCEBFB1D03E9CEE8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E3AB25-DACA-4E02-AF76-1B380850C190}"/>
      </w:docPartPr>
      <w:docPartBody>
        <w:p w:rsidR="00A06AF4" w:rsidRDefault="00A67C30" w:rsidP="00A67C30">
          <w:pPr>
            <w:pStyle w:val="5E5CD3F368D44BCEBFB1D03E9CEE8CDF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0B4B478225614ED7A9D24B804B9D6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C765B6-C30F-436D-89E9-0E7F01E5F818}"/>
      </w:docPartPr>
      <w:docPartBody>
        <w:p w:rsidR="00A06AF4" w:rsidRDefault="00A67C30" w:rsidP="00A67C30">
          <w:pPr>
            <w:pStyle w:val="0B4B478225614ED7A9D24B804B9D699A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CDEACE305C1448D6A5371A464AE2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0ECD5-74E6-4209-A9F2-F33099C6B0A7}"/>
      </w:docPartPr>
      <w:docPartBody>
        <w:p w:rsidR="00A06AF4" w:rsidRDefault="00A67C30" w:rsidP="00A67C30">
          <w:pPr>
            <w:pStyle w:val="CDEACE305C1448D6A5371A464AE2F42F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23CF9D4CD6CA4237972E3CEFDB340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A7FF6-7D40-4626-8C91-208261B5829C}"/>
      </w:docPartPr>
      <w:docPartBody>
        <w:p w:rsidR="00A06AF4" w:rsidRDefault="00A67C30" w:rsidP="00A67C30">
          <w:pPr>
            <w:pStyle w:val="23CF9D4CD6CA4237972E3CEFDB340D5F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1CA1BAB862244505B62B72CA630F3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42054-2AD6-4202-9680-D56BDF2E2678}"/>
      </w:docPartPr>
      <w:docPartBody>
        <w:p w:rsidR="00A06AF4" w:rsidRDefault="00A67C30" w:rsidP="00A67C30">
          <w:pPr>
            <w:pStyle w:val="1CA1BAB862244505B62B72CA630F3A87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6B2F170D7B3B4CE792B0E13931A51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5AD57B-9767-4958-B605-A5E6724FB7A7}"/>
      </w:docPartPr>
      <w:docPartBody>
        <w:p w:rsidR="00A06AF4" w:rsidRDefault="00A67C30" w:rsidP="00A67C30">
          <w:pPr>
            <w:pStyle w:val="6B2F170D7B3B4CE792B0E13931A518D2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FADB4FB6CBA4D20B89C6E1AE623B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BA6F3-0F00-44FE-B5DD-B6D0D2411FE8}"/>
      </w:docPartPr>
      <w:docPartBody>
        <w:p w:rsidR="00A06AF4" w:rsidRDefault="00A67C30" w:rsidP="00A67C30">
          <w:pPr>
            <w:pStyle w:val="DFADB4FB6CBA4D20B89C6E1AE623B2FE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BCFD40948B654366A01EEC58618B9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CF33A-DC0F-4C62-A667-8E18C16D2E7C}"/>
      </w:docPartPr>
      <w:docPartBody>
        <w:p w:rsidR="00A06AF4" w:rsidRDefault="00A67C30" w:rsidP="00A67C30">
          <w:pPr>
            <w:pStyle w:val="BCFD40948B654366A01EEC58618B905E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7B01702BE20494BB0524BE9D4AC4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9B94E-F7F9-4E21-B6DA-F2A0CCB85AFF}"/>
      </w:docPartPr>
      <w:docPartBody>
        <w:p w:rsidR="00A06AF4" w:rsidRDefault="00A67C30" w:rsidP="00A67C30">
          <w:pPr>
            <w:pStyle w:val="B7B01702BE20494BB0524BE9D4AC49B3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DDF018F57BAA478C89659774560AA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C020C-1A01-456F-BB03-AF62DA0A40CF}"/>
      </w:docPartPr>
      <w:docPartBody>
        <w:p w:rsidR="00A06AF4" w:rsidRDefault="00A67C30" w:rsidP="00A67C30">
          <w:pPr>
            <w:pStyle w:val="DDF018F57BAA478C89659774560AAFD9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91FCBABC162E46FDA82B398C4FD46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7A879-883A-48E9-9529-311B667BFA5D}"/>
      </w:docPartPr>
      <w:docPartBody>
        <w:p w:rsidR="00A06AF4" w:rsidRDefault="00A67C30" w:rsidP="00A67C30">
          <w:pPr>
            <w:pStyle w:val="91FCBABC162E46FDA82B398C4FD46F32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E6A1E0F675B04830B5E934C7A6EDC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9CDA2-441E-4B27-830A-4CD0E88C3F75}"/>
      </w:docPartPr>
      <w:docPartBody>
        <w:p w:rsidR="00A06AF4" w:rsidRDefault="00A67C30" w:rsidP="00A67C30">
          <w:pPr>
            <w:pStyle w:val="E6A1E0F675B04830B5E934C7A6EDCA1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C8E12BAC749E487EB3826D8E22344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93B864-9329-4488-BA4D-610AC3A3BF6F}"/>
      </w:docPartPr>
      <w:docPartBody>
        <w:p w:rsidR="00A06AF4" w:rsidRDefault="00A67C30" w:rsidP="00A67C30">
          <w:pPr>
            <w:pStyle w:val="C8E12BAC749E487EB3826D8E22344F3A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094660397518404194757897E30C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9908A-1216-43F4-8313-6F2B11CEFC85}"/>
      </w:docPartPr>
      <w:docPartBody>
        <w:p w:rsidR="00A06AF4" w:rsidRDefault="00A67C30" w:rsidP="00A67C30">
          <w:pPr>
            <w:pStyle w:val="094660397518404194757897E30CC230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B3129DD159C441209E4D6F88B6E1D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53AE73-E856-45DB-AA5F-A6B1A58682CB}"/>
      </w:docPartPr>
      <w:docPartBody>
        <w:p w:rsidR="00A06AF4" w:rsidRDefault="00A67C30" w:rsidP="00A67C30">
          <w:pPr>
            <w:pStyle w:val="B3129DD159C441209E4D6F88B6E1DA01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053FAE63DDA548F1873310DBCDBDE5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B5788-7F28-4D64-B544-9B6626ED9CE8}"/>
      </w:docPartPr>
      <w:docPartBody>
        <w:p w:rsidR="00A06AF4" w:rsidRDefault="00A67C30" w:rsidP="00A67C30">
          <w:pPr>
            <w:pStyle w:val="053FAE63DDA548F1873310DBCDBDE52C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05272A16EDAD497B9B3B231BFA35C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8C55C-69A8-4D72-ADFD-805DF4965818}"/>
      </w:docPartPr>
      <w:docPartBody>
        <w:p w:rsidR="00A06AF4" w:rsidRDefault="00A67C30" w:rsidP="00A67C30">
          <w:pPr>
            <w:pStyle w:val="05272A16EDAD497B9B3B231BFA35C633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40BA783A62A242BBBAA5A38C59588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3107E1-7AD1-4C4B-8777-911373904BC3}"/>
      </w:docPartPr>
      <w:docPartBody>
        <w:p w:rsidR="00A06AF4" w:rsidRDefault="00A67C30" w:rsidP="00A67C30">
          <w:pPr>
            <w:pStyle w:val="40BA783A62A242BBBAA5A38C59588036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30F3878B549647E5A249C9534C791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4D142F-0AFA-4F41-8BE9-02D7F5BA0E05}"/>
      </w:docPartPr>
      <w:docPartBody>
        <w:p w:rsidR="00A06AF4" w:rsidRDefault="00A67C30" w:rsidP="00A67C30">
          <w:pPr>
            <w:pStyle w:val="30F3878B549647E5A249C9534C7910E7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E7322D080CF341EEB6AE40137785A2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CAFD29-756C-4EEB-B853-34E6E5BC0B99}"/>
      </w:docPartPr>
      <w:docPartBody>
        <w:p w:rsidR="00A06AF4" w:rsidRDefault="00A67C30" w:rsidP="00A67C30">
          <w:pPr>
            <w:pStyle w:val="E7322D080CF341EEB6AE40137785A214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3C37D5CE7701468484AED1B56DCB4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AEF9B-9496-4A3B-91D5-6278786EC357}"/>
      </w:docPartPr>
      <w:docPartBody>
        <w:p w:rsidR="00A06AF4" w:rsidRDefault="00A67C30" w:rsidP="00A67C30">
          <w:pPr>
            <w:pStyle w:val="3C37D5CE7701468484AED1B56DCB472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A54E11CA2A1B4EA380DDBF3B71038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2ABE5-13EC-44A6-BA00-C282DC386F0A}"/>
      </w:docPartPr>
      <w:docPartBody>
        <w:p w:rsidR="00A06AF4" w:rsidRDefault="00A67C30" w:rsidP="00A67C30">
          <w:pPr>
            <w:pStyle w:val="A54E11CA2A1B4EA380DDBF3B71038C51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491224F7C8C149D5A1413CD62FD40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20B53-51DA-490A-9568-6DA6077DE78F}"/>
      </w:docPartPr>
      <w:docPartBody>
        <w:p w:rsidR="00A06AF4" w:rsidRDefault="00A67C30" w:rsidP="00A67C30">
          <w:pPr>
            <w:pStyle w:val="491224F7C8C149D5A1413CD62FD407A3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E590EAC8ED304494BEA64073DDCD1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EA1C3-8FA1-4EB1-A045-EA39C6D52EA4}"/>
      </w:docPartPr>
      <w:docPartBody>
        <w:p w:rsidR="00A06AF4" w:rsidRDefault="00A67C30" w:rsidP="00A67C30">
          <w:pPr>
            <w:pStyle w:val="E590EAC8ED304494BEA64073DDCD11C5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1F286B791CFE45B09C111AEE74FAE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4B61D3-985C-4CCD-BE38-D3EAFB863290}"/>
      </w:docPartPr>
      <w:docPartBody>
        <w:p w:rsidR="00A06AF4" w:rsidRDefault="00A67C30" w:rsidP="00A67C30">
          <w:pPr>
            <w:pStyle w:val="1F286B791CFE45B09C111AEE74FAEE4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0F6875C0BE6A41628358ED9749671E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104BC-5C3E-4C73-B369-7E9D4CC66530}"/>
      </w:docPartPr>
      <w:docPartBody>
        <w:p w:rsidR="00A06AF4" w:rsidRDefault="00A67C30" w:rsidP="00A67C30">
          <w:pPr>
            <w:pStyle w:val="0F6875C0BE6A41628358ED9749671E31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5F7032C1250343CDB10A3EBC28ADE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8A67A1-45F4-42FC-AC77-10771EDD93F2}"/>
      </w:docPartPr>
      <w:docPartBody>
        <w:p w:rsidR="00A06AF4" w:rsidRDefault="00A67C30" w:rsidP="00A67C30">
          <w:pPr>
            <w:pStyle w:val="5F7032C1250343CDB10A3EBC28ADEF13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C97FFA2E44F476B8F333C70934B0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B7D78-0B92-4F96-AE1E-0FCC46E6707B}"/>
      </w:docPartPr>
      <w:docPartBody>
        <w:p w:rsidR="00A06AF4" w:rsidRDefault="00A67C30" w:rsidP="00A67C30">
          <w:pPr>
            <w:pStyle w:val="BC97FFA2E44F476B8F333C70934B0455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4137602DBB0F4475B788EAEEA42D6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1D3E-7809-45B3-A6DE-A8D5C9D71047}"/>
      </w:docPartPr>
      <w:docPartBody>
        <w:p w:rsidR="00A06AF4" w:rsidRDefault="00A67C30" w:rsidP="00A67C30">
          <w:pPr>
            <w:pStyle w:val="4137602DBB0F4475B788EAEEA42D64B5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4F3AC15918FB46CDAFC7AA9923087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5A6DD-2A49-48B2-ADCC-EE36993AACA0}"/>
      </w:docPartPr>
      <w:docPartBody>
        <w:p w:rsidR="00A06AF4" w:rsidRDefault="00A67C30" w:rsidP="00A67C30">
          <w:pPr>
            <w:pStyle w:val="4F3AC15918FB46CDAFC7AA992308721B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4F61977B92D249B8943CEBC59C94AD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C0193-FD75-4B53-A2B3-78FE0DB45AC8}"/>
      </w:docPartPr>
      <w:docPartBody>
        <w:p w:rsidR="00A06AF4" w:rsidRDefault="00A67C30" w:rsidP="00A67C30">
          <w:pPr>
            <w:pStyle w:val="4F61977B92D249B8943CEBC59C94ADF1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C97E23B3580E4BB69D81288B89360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B4A7B-4C67-4961-BF0F-7593BF6C5649}"/>
      </w:docPartPr>
      <w:docPartBody>
        <w:p w:rsidR="00A06AF4" w:rsidRDefault="00A67C30" w:rsidP="00A67C30">
          <w:pPr>
            <w:pStyle w:val="C97E23B3580E4BB69D81288B89360F56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E4592213900143B0A2C72F82EDBBE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E8E5BD-9F7A-4C72-A769-33F6C53D233C}"/>
      </w:docPartPr>
      <w:docPartBody>
        <w:p w:rsidR="00A06AF4" w:rsidRDefault="00A67C30" w:rsidP="00A67C30">
          <w:pPr>
            <w:pStyle w:val="E4592213900143B0A2C72F82EDBBE72C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C2C4D3738E444588B90B61FC3F346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F4B18-27FD-4E64-9867-84B3844CAB81}"/>
      </w:docPartPr>
      <w:docPartBody>
        <w:p w:rsidR="00A06AF4" w:rsidRDefault="00A67C30" w:rsidP="00A67C30">
          <w:pPr>
            <w:pStyle w:val="C2C4D3738E444588B90B61FC3F346164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BE630C80B0A74E259FF8952DC8A98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5E129E-9023-471A-B754-DA89C269C96F}"/>
      </w:docPartPr>
      <w:docPartBody>
        <w:p w:rsidR="00A06AF4" w:rsidRDefault="00A67C30" w:rsidP="00A67C30">
          <w:pPr>
            <w:pStyle w:val="BE630C80B0A74E259FF8952DC8A98CA1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AF138E23BF194E3EB5355F7EBF9D7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9CCA20-51D8-4DAA-BA3C-6355738531AD}"/>
      </w:docPartPr>
      <w:docPartBody>
        <w:p w:rsidR="00A06AF4" w:rsidRDefault="00A67C30" w:rsidP="00A67C30">
          <w:pPr>
            <w:pStyle w:val="AF138E23BF194E3EB5355F7EBF9D79E0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BC406EA74C54A93A1245F18873DA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A33C0-8239-4954-A787-9DC05C5B10FF}"/>
      </w:docPartPr>
      <w:docPartBody>
        <w:p w:rsidR="00A06AF4" w:rsidRDefault="00A67C30" w:rsidP="00A67C30">
          <w:pPr>
            <w:pStyle w:val="4BC406EA74C54A93A1245F18873DA98A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E3CFCDB6403347E882ED65C68921C7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F497A-7537-4D70-ADD3-87BB60152442}"/>
      </w:docPartPr>
      <w:docPartBody>
        <w:p w:rsidR="00A06AF4" w:rsidRDefault="00A67C30" w:rsidP="00A67C30">
          <w:pPr>
            <w:pStyle w:val="E3CFCDB6403347E882ED65C68921C75B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C1DFBFD23944CA68B20EE3B80A41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A13AF-FD54-4FD0-80E6-D2FA9E41E530}"/>
      </w:docPartPr>
      <w:docPartBody>
        <w:p w:rsidR="00A06AF4" w:rsidRDefault="00A67C30" w:rsidP="00A67C30">
          <w:pPr>
            <w:pStyle w:val="DC1DFBFD23944CA68B20EE3B80A41127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D66F4C45EF7F4816A30C951D31370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00940-463C-4FBD-9187-ABEE04248D54}"/>
      </w:docPartPr>
      <w:docPartBody>
        <w:p w:rsidR="00A06AF4" w:rsidRDefault="00A67C30" w:rsidP="00A67C30">
          <w:pPr>
            <w:pStyle w:val="D66F4C45EF7F4816A30C951D31370122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9A86324327EB47E39D52BB3630664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D9F24D-DF1F-4C2F-B9DD-D92606FF0B54}"/>
      </w:docPartPr>
      <w:docPartBody>
        <w:p w:rsidR="00A06AF4" w:rsidRDefault="00A67C30" w:rsidP="00A67C30">
          <w:pPr>
            <w:pStyle w:val="9A86324327EB47E39D52BB36306647E9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0C1E68BE83054B71A39CC020BCA1C9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C0300-3403-4A24-BB20-77F9D1188E72}"/>
      </w:docPartPr>
      <w:docPartBody>
        <w:p w:rsidR="00A06AF4" w:rsidRDefault="00A67C30" w:rsidP="00A67C30">
          <w:pPr>
            <w:pStyle w:val="0C1E68BE83054B71A39CC020BCA1C932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78AC94745C24AD8B0510C1B4C661B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A78CB-7F42-48DD-A357-D17BFCF3A084}"/>
      </w:docPartPr>
      <w:docPartBody>
        <w:p w:rsidR="00A06AF4" w:rsidRDefault="00A67C30" w:rsidP="00A67C30">
          <w:pPr>
            <w:pStyle w:val="D78AC94745C24AD8B0510C1B4C661BF6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1F402D10EF434F109DCD2FC2F3AA1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137EC-11A9-4827-B8E8-7FEB67299626}"/>
      </w:docPartPr>
      <w:docPartBody>
        <w:p w:rsidR="00A06AF4" w:rsidRDefault="00A67C30" w:rsidP="00A67C30">
          <w:pPr>
            <w:pStyle w:val="1F402D10EF434F109DCD2FC2F3AA1B6B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683AF56167D14164BC721691E1558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FE7CE-91C8-43D6-84EE-27E8F1ACFB4C}"/>
      </w:docPartPr>
      <w:docPartBody>
        <w:p w:rsidR="00A06AF4" w:rsidRDefault="00A67C30" w:rsidP="00A67C30">
          <w:pPr>
            <w:pStyle w:val="683AF56167D14164BC721691E15589BF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BAC03F38EEC2437DA587FEB9398EC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00AFE-1291-40A1-915C-F62EB83A7486}"/>
      </w:docPartPr>
      <w:docPartBody>
        <w:p w:rsidR="00A06AF4" w:rsidRDefault="00A67C30" w:rsidP="00A67C30">
          <w:pPr>
            <w:pStyle w:val="BAC03F38EEC2437DA587FEB9398EC0E5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F9ECC75620E541C287664591377E7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6536D-D763-4F76-9651-3E113B5647A2}"/>
      </w:docPartPr>
      <w:docPartBody>
        <w:p w:rsidR="00A06AF4" w:rsidRDefault="00A67C30" w:rsidP="00A67C30">
          <w:pPr>
            <w:pStyle w:val="F9ECC75620E541C287664591377E7AA0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562BA74165094D7A9FE2611B76720C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E99E2-23FA-4E1C-8587-012E6C362955}"/>
      </w:docPartPr>
      <w:docPartBody>
        <w:p w:rsidR="00A06AF4" w:rsidRDefault="00A67C30" w:rsidP="00A67C30">
          <w:pPr>
            <w:pStyle w:val="562BA74165094D7A9FE2611B76720C85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994172636709438987F71FFF44F4B4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5C783-9259-40FC-BCD4-A711EB0DD6F5}"/>
      </w:docPartPr>
      <w:docPartBody>
        <w:p w:rsidR="00A06AF4" w:rsidRDefault="00A67C30" w:rsidP="00A67C30">
          <w:pPr>
            <w:pStyle w:val="994172636709438987F71FFF44F4B48A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19FEC9A283FE478B837C965A00A11C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D05819-F8E8-4D75-B379-F1EEBE9E32A7}"/>
      </w:docPartPr>
      <w:docPartBody>
        <w:p w:rsidR="00A06AF4" w:rsidRDefault="00A67C30" w:rsidP="00A67C30">
          <w:pPr>
            <w:pStyle w:val="19FEC9A283FE478B837C965A00A11C36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D91CB8EB06764C6AA5C1E4E647A50A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BF9E8-2494-4A76-8964-716396031306}"/>
      </w:docPartPr>
      <w:docPartBody>
        <w:p w:rsidR="00A06AF4" w:rsidRDefault="00A67C30" w:rsidP="00A67C30">
          <w:pPr>
            <w:pStyle w:val="D91CB8EB06764C6AA5C1E4E647A50A89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EB70FA7D1D9B4ADD93FB94B6122935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EF400-F94A-441C-8ECC-EE1C301B9DB3}"/>
      </w:docPartPr>
      <w:docPartBody>
        <w:p w:rsidR="00A06AF4" w:rsidRDefault="00A67C30" w:rsidP="00A67C30">
          <w:pPr>
            <w:pStyle w:val="EB70FA7D1D9B4ADD93FB94B6122935AE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D22D52AB8B1740B7925643472E4EE7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59EEA-2B31-4C60-B68F-3826FD775FD9}"/>
      </w:docPartPr>
      <w:docPartBody>
        <w:p w:rsidR="00A06AF4" w:rsidRDefault="00A67C30" w:rsidP="00A67C30">
          <w:pPr>
            <w:pStyle w:val="D22D52AB8B1740B7925643472E4EE7B0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D335977C9CC4DB5836ECD53D4157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87791-9F6E-4F32-AC88-7C909C7F8613}"/>
      </w:docPartPr>
      <w:docPartBody>
        <w:p w:rsidR="00A06AF4" w:rsidRDefault="00A67C30" w:rsidP="00A67C30">
          <w:pPr>
            <w:pStyle w:val="DD335977C9CC4DB5836ECD53D41574C8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5D0EE1B80679454B88328B92EA2E3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D2C25-8CFA-4C52-A0C3-5D31088ED272}"/>
      </w:docPartPr>
      <w:docPartBody>
        <w:p w:rsidR="00A06AF4" w:rsidRDefault="00A67C30" w:rsidP="00A67C30">
          <w:pPr>
            <w:pStyle w:val="5D0EE1B80679454B88328B92EA2E3D51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E4DFF3F6D79F473FA398FACBC95B2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B04404-4C52-4F84-ACD4-56882A36BE64}"/>
      </w:docPartPr>
      <w:docPartBody>
        <w:p w:rsidR="00A06AF4" w:rsidRDefault="00A67C30" w:rsidP="00A67C30">
          <w:pPr>
            <w:pStyle w:val="E4DFF3F6D79F473FA398FACBC95B2469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7942155953F94D04A71CE4ED3CE4E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9A3AE-2E2D-493B-8A92-5EC2AE24A363}"/>
      </w:docPartPr>
      <w:docPartBody>
        <w:p w:rsidR="00A06AF4" w:rsidRDefault="00A67C30" w:rsidP="00A67C30">
          <w:pPr>
            <w:pStyle w:val="7942155953F94D04A71CE4ED3CE4E434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AE07271228B429C8109E58A9563C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8262E-C8ED-4D16-8700-92B0276C1AA8}"/>
      </w:docPartPr>
      <w:docPartBody>
        <w:p w:rsidR="00A06AF4" w:rsidRDefault="00A67C30" w:rsidP="00A67C30">
          <w:pPr>
            <w:pStyle w:val="DAE07271228B429C8109E58A9563CDE4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7762C975447844529DD7E3A1F58F5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4E9C6-39EA-417A-BD2E-7352CBD6ACED}"/>
      </w:docPartPr>
      <w:docPartBody>
        <w:p w:rsidR="00A06AF4" w:rsidRDefault="00A67C30" w:rsidP="00A67C30">
          <w:pPr>
            <w:pStyle w:val="7762C975447844529DD7E3A1F58F5D46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7FF8C39448224012A22CFC2529594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2F349-D97E-417C-B075-3F209591F791}"/>
      </w:docPartPr>
      <w:docPartBody>
        <w:p w:rsidR="00A06AF4" w:rsidRDefault="00A67C30" w:rsidP="00A67C30">
          <w:pPr>
            <w:pStyle w:val="7FF8C39448224012A22CFC2529594F3A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7704578C5EF344CE81D5ED22D62FC9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0429F-8C06-4D3A-BDF7-3EDA5181AC12}"/>
      </w:docPartPr>
      <w:docPartBody>
        <w:p w:rsidR="00A06AF4" w:rsidRDefault="00A67C30" w:rsidP="00A67C30">
          <w:pPr>
            <w:pStyle w:val="7704578C5EF344CE81D5ED22D62FC9F9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AEF80A7FB72E4E6985B955469F044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7BBE3-9572-4DF9-AA39-3DC82A0A0CB0}"/>
      </w:docPartPr>
      <w:docPartBody>
        <w:p w:rsidR="00A06AF4" w:rsidRDefault="00A67C30" w:rsidP="00A67C30">
          <w:pPr>
            <w:pStyle w:val="AEF80A7FB72E4E6985B955469F04427D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BC69BE9137C34BBFBFA7C8F8E0230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DC2AB-911A-42FA-BC42-90FF8925F437}"/>
      </w:docPartPr>
      <w:docPartBody>
        <w:p w:rsidR="00A06AF4" w:rsidRDefault="00A67C30" w:rsidP="00A67C30">
          <w:pPr>
            <w:pStyle w:val="BC69BE9137C34BBFBFA7C8F8E023025C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F5CE7FC716B348F4B551FE0814266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B1CEA-5C8A-498F-93C0-665154ACF916}"/>
      </w:docPartPr>
      <w:docPartBody>
        <w:p w:rsidR="00A06AF4" w:rsidRDefault="00A67C30" w:rsidP="00A67C30">
          <w:pPr>
            <w:pStyle w:val="F5CE7FC716B348F4B551FE08142660AC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8829D4B64E5342A098FEFF9BA02B78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88FC5-F043-49A1-B597-02199B0318BA}"/>
      </w:docPartPr>
      <w:docPartBody>
        <w:p w:rsidR="00A06AF4" w:rsidRDefault="00A67C30" w:rsidP="00A67C30">
          <w:pPr>
            <w:pStyle w:val="8829D4B64E5342A098FEFF9BA02B7805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F1ACB5A383B5447C8CBB9580024DD2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10FA1-F783-45A5-A5A5-44B753D958AB}"/>
      </w:docPartPr>
      <w:docPartBody>
        <w:p w:rsidR="00A06AF4" w:rsidRDefault="00A67C30" w:rsidP="00A67C30">
          <w:pPr>
            <w:pStyle w:val="F1ACB5A383B5447C8CBB9580024DD2C7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FB5F975CCEA475EA60ECD01C2E69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3B2D0-5E94-4475-BD94-64661882A03E}"/>
      </w:docPartPr>
      <w:docPartBody>
        <w:p w:rsidR="00A06AF4" w:rsidRDefault="00A67C30" w:rsidP="00A67C30">
          <w:pPr>
            <w:pStyle w:val="4FB5F975CCEA475EA60ECD01C2E694FF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21A4EB7171784539B0EF2BD99E9E2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BD883D-BEC8-4C1A-93A3-A7AA25BA1CBB}"/>
      </w:docPartPr>
      <w:docPartBody>
        <w:p w:rsidR="00A06AF4" w:rsidRDefault="00A67C30" w:rsidP="00A67C30">
          <w:pPr>
            <w:pStyle w:val="21A4EB7171784539B0EF2BD99E9E25A5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442D29A02D5E461090814FCF4542D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29600E-F3C4-431D-A91C-1BA4E5FE43C9}"/>
      </w:docPartPr>
      <w:docPartBody>
        <w:p w:rsidR="00A06AF4" w:rsidRDefault="00A67C30" w:rsidP="00A67C30">
          <w:pPr>
            <w:pStyle w:val="442D29A02D5E461090814FCF4542D029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CE8810A9C2634259ADCE400B8BB73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228ED-081F-4E30-9187-0FBB3E983F73}"/>
      </w:docPartPr>
      <w:docPartBody>
        <w:p w:rsidR="00A06AF4" w:rsidRDefault="00A67C30" w:rsidP="00A67C30">
          <w:pPr>
            <w:pStyle w:val="CE8810A9C2634259ADCE400B8BB7358D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072D79A157C7403BBDF8E1198E69C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69FC0-2289-4414-9F11-1017CD1B1080}"/>
      </w:docPartPr>
      <w:docPartBody>
        <w:p w:rsidR="00A06AF4" w:rsidRDefault="00A67C30" w:rsidP="00A67C30">
          <w:pPr>
            <w:pStyle w:val="072D79A157C7403BBDF8E1198E69C255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F0AC80958C0E493ABCF6E79EF80AC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5F6DD-4EEB-4E4F-A651-CB6D02501DA8}"/>
      </w:docPartPr>
      <w:docPartBody>
        <w:p w:rsidR="00A06AF4" w:rsidRDefault="00A67C30" w:rsidP="00A67C30">
          <w:pPr>
            <w:pStyle w:val="F0AC80958C0E493ABCF6E79EF80AC2A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3E29FA6275324699AC4EA0656D1F03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507BF-32D4-48F9-99D4-304C8C2222F2}"/>
      </w:docPartPr>
      <w:docPartBody>
        <w:p w:rsidR="00A06AF4" w:rsidRDefault="00A67C30" w:rsidP="00A67C30">
          <w:pPr>
            <w:pStyle w:val="3E29FA6275324699AC4EA0656D1F03EA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F3A5974CB04A4D2AB7B2C01DF1C69E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5530EE-BD1E-40FC-BB16-D1378701E976}"/>
      </w:docPartPr>
      <w:docPartBody>
        <w:p w:rsidR="00A06AF4" w:rsidRDefault="00A67C30" w:rsidP="00A67C30">
          <w:pPr>
            <w:pStyle w:val="F3A5974CB04A4D2AB7B2C01DF1C69E18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60F9AE8DE7EE41BEB25BC55D73C441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CACAA-6C1A-49D3-9914-C2B4A22308BC}"/>
      </w:docPartPr>
      <w:docPartBody>
        <w:p w:rsidR="00A06AF4" w:rsidRDefault="00A67C30" w:rsidP="00A67C30">
          <w:pPr>
            <w:pStyle w:val="60F9AE8DE7EE41BEB25BC55D73C441AF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5F308ACDAD5046478175DC789E290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0877F5-9EF3-491F-BC25-5B2EA7DC491F}"/>
      </w:docPartPr>
      <w:docPartBody>
        <w:p w:rsidR="00A06AF4" w:rsidRDefault="00A67C30" w:rsidP="00A67C30">
          <w:pPr>
            <w:pStyle w:val="5F308ACDAD5046478175DC789E290DC5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9562C5C4CB9645B59BE290638FB0BC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069A2-71F4-4C5E-B269-8885C58428FE}"/>
      </w:docPartPr>
      <w:docPartBody>
        <w:p w:rsidR="00A06AF4" w:rsidRDefault="00A67C30" w:rsidP="00A67C30">
          <w:pPr>
            <w:pStyle w:val="9562C5C4CB9645B59BE290638FB0BC76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C01C199E298D481584D250F266908F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1815E-8349-4D42-96FD-65877F13A439}"/>
      </w:docPartPr>
      <w:docPartBody>
        <w:p w:rsidR="00A06AF4" w:rsidRDefault="00A67C30" w:rsidP="00A67C30">
          <w:pPr>
            <w:pStyle w:val="C01C199E298D481584D250F266908F3A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0F1DEDC3795D46C69210A45802CF0F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98C503-762F-4515-A8B1-D0BDD61FDAA7}"/>
      </w:docPartPr>
      <w:docPartBody>
        <w:p w:rsidR="00A06AF4" w:rsidRDefault="00A67C30" w:rsidP="00A67C30">
          <w:pPr>
            <w:pStyle w:val="0F1DEDC3795D46C69210A45802CF0F67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474D4A40D9684E4C95A01F0174FD2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5379DE-EF3F-481B-88C8-061F7B852752}"/>
      </w:docPartPr>
      <w:docPartBody>
        <w:p w:rsidR="00A06AF4" w:rsidRDefault="00A67C30" w:rsidP="00A67C30">
          <w:pPr>
            <w:pStyle w:val="474D4A40D9684E4C95A01F0174FD2E8B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F8D70F4189774D49B31E750E23242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C7B645-5191-40A0-85BF-E1AE0C481143}"/>
      </w:docPartPr>
      <w:docPartBody>
        <w:p w:rsidR="00A06AF4" w:rsidRDefault="00A67C30" w:rsidP="00A67C30">
          <w:pPr>
            <w:pStyle w:val="F8D70F4189774D49B31E750E23242CEF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C4366E2A6FA8421D8E90947A0BCDF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48730-784E-44B5-82AC-D86B663ADC38}"/>
      </w:docPartPr>
      <w:docPartBody>
        <w:p w:rsidR="00A06AF4" w:rsidRDefault="00A67C30" w:rsidP="00A67C30">
          <w:pPr>
            <w:pStyle w:val="C4366E2A6FA8421D8E90947A0BCDFE36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3AABE0E6C2AD49AC80DC1992FDE81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00D47-1AB5-4AB0-BF09-E7C677AD96DA}"/>
      </w:docPartPr>
      <w:docPartBody>
        <w:p w:rsidR="00A06AF4" w:rsidRDefault="00A67C30" w:rsidP="00A67C30">
          <w:pPr>
            <w:pStyle w:val="3AABE0E6C2AD49AC80DC1992FDE81098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AC23773192C74803A2212B0BB69E7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6DD30-6641-4C40-854F-95CD75E88398}"/>
      </w:docPartPr>
      <w:docPartBody>
        <w:p w:rsidR="00A06AF4" w:rsidRDefault="00A67C30" w:rsidP="00A67C30">
          <w:pPr>
            <w:pStyle w:val="AC23773192C74803A2212B0BB69E78DD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82C58D6428AF4C6BA82EA109AD179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DB754-FBC1-4D64-BDAF-096BF1961EDA}"/>
      </w:docPartPr>
      <w:docPartBody>
        <w:p w:rsidR="00A06AF4" w:rsidRDefault="00A67C30" w:rsidP="00A67C30">
          <w:pPr>
            <w:pStyle w:val="82C58D6428AF4C6BA82EA109AD179FA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8C366DEBCE0D42C6A096B0ABBFE2E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823EE-69F7-4F7D-8194-FB1DBC1B0761}"/>
      </w:docPartPr>
      <w:docPartBody>
        <w:p w:rsidR="00A06AF4" w:rsidRDefault="00A67C30" w:rsidP="00A67C30">
          <w:pPr>
            <w:pStyle w:val="8C366DEBCE0D42C6A096B0ABBFE2E073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2EAE785E35E145069D4187124AA5C7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A80D05-A3CB-44A6-805D-B9387B28B295}"/>
      </w:docPartPr>
      <w:docPartBody>
        <w:p w:rsidR="00A06AF4" w:rsidRDefault="00A67C30" w:rsidP="00A67C30">
          <w:pPr>
            <w:pStyle w:val="2EAE785E35E145069D4187124AA5C719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F51CDCD3215942DB98CBF70A701CFB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2D6D7-D3D9-4479-A3BF-09E0E6468736}"/>
      </w:docPartPr>
      <w:docPartBody>
        <w:p w:rsidR="00A06AF4" w:rsidRDefault="00A67C30" w:rsidP="00A67C30">
          <w:pPr>
            <w:pStyle w:val="F51CDCD3215942DB98CBF70A701CFB21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DF9825C9173145C087995D153DFF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55A3E-7C83-4D75-B555-D09DD5836053}"/>
      </w:docPartPr>
      <w:docPartBody>
        <w:p w:rsidR="00A06AF4" w:rsidRDefault="00A67C30" w:rsidP="00A67C30">
          <w:pPr>
            <w:pStyle w:val="DF9825C9173145C087995D153DFFF110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59E59AF6B98E4EE987DF39B747615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292E7B-217E-42B3-A952-469DDADCD51C}"/>
      </w:docPartPr>
      <w:docPartBody>
        <w:p w:rsidR="00A06AF4" w:rsidRDefault="00A67C30" w:rsidP="00A67C30">
          <w:pPr>
            <w:pStyle w:val="59E59AF6B98E4EE987DF39B7476159CE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CD471B686D394868850CED51244F4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AA87A9-25F9-479C-8F94-80879D9299C8}"/>
      </w:docPartPr>
      <w:docPartBody>
        <w:p w:rsidR="00A06AF4" w:rsidRDefault="00A67C30" w:rsidP="00A67C30">
          <w:pPr>
            <w:pStyle w:val="CD471B686D394868850CED51244F46BB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5C1405704B8F41318EFC5E52D21FC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EFDDA-7471-4BCD-BB0D-0F4241FE149F}"/>
      </w:docPartPr>
      <w:docPartBody>
        <w:p w:rsidR="00A06AF4" w:rsidRDefault="00A67C30" w:rsidP="00A67C30">
          <w:pPr>
            <w:pStyle w:val="5C1405704B8F41318EFC5E52D21FC450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25033705659D452EA96EC3B550531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442C8-9E4D-453C-AB52-9995B47542AE}"/>
      </w:docPartPr>
      <w:docPartBody>
        <w:p w:rsidR="00A06AF4" w:rsidRDefault="00A67C30" w:rsidP="00A67C30">
          <w:pPr>
            <w:pStyle w:val="25033705659D452EA96EC3B55053103B"/>
          </w:pPr>
          <w:r w:rsidRPr="00AA4794">
            <w:rPr>
              <w:lang w:bidi="ru-RU"/>
            </w:rPr>
            <w:t>Дата и время</w:t>
          </w:r>
        </w:p>
      </w:docPartBody>
    </w:docPart>
    <w:docPart>
      <w:docPartPr>
        <w:name w:val="3E19955D64694C7695D1350C6EB98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12BF2-532C-437C-880F-33B74E27C847}"/>
      </w:docPartPr>
      <w:docPartBody>
        <w:p w:rsidR="00A06AF4" w:rsidRDefault="00A67C30" w:rsidP="00A67C30">
          <w:pPr>
            <w:pStyle w:val="3E19955D64694C7695D1350C6EB988D8"/>
          </w:pPr>
          <w:r w:rsidRPr="00AA4794">
            <w:rPr>
              <w:lang w:bidi="ru-RU"/>
            </w:rPr>
            <w:t xml:space="preserve">Чтобы начать работу, коснитесь любого замещающего текста (например, этого) и начните вводить свой. Нужно вставить сохраненное изображение, добавить фигуру, текстовое поле или таблицу? Это совсем несложно. Просто выберите нужный параметр на вкладке ленты </w:t>
          </w:r>
          <w:r>
            <w:rPr>
              <w:lang w:bidi="ru-RU"/>
            </w:rPr>
            <w:t>«</w:t>
          </w:r>
          <w:r w:rsidRPr="00AA4794">
            <w:rPr>
              <w:lang w:bidi="ru-RU"/>
            </w:rPr>
            <w:t>Вставка</w:t>
          </w:r>
          <w:r>
            <w:rPr>
              <w:lang w:bidi="ru-RU"/>
            </w:rPr>
            <w:t>»</w:t>
          </w:r>
          <w:r w:rsidRPr="00AA4794">
            <w:rPr>
              <w:lang w:bidi="ru-RU"/>
            </w:rPr>
            <w:t>.</w:t>
          </w:r>
        </w:p>
      </w:docPartBody>
    </w:docPart>
    <w:docPart>
      <w:docPartPr>
        <w:name w:val="44CDA8DEE9814419A510865EE6CD9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F8A2D-74AE-480D-AD51-F6DCFB561BEE}"/>
      </w:docPartPr>
      <w:docPartBody>
        <w:p w:rsidR="00A06AF4" w:rsidRDefault="00A67C30" w:rsidP="00A67C30">
          <w:pPr>
            <w:pStyle w:val="44CDA8DEE9814419A510865EE6CD99EE"/>
          </w:pPr>
          <w:r w:rsidRPr="00AA4794">
            <w:rPr>
              <w:lang w:bidi="ru-RU"/>
            </w:rPr>
            <w:t>Добавьте главные сведения о мероприятии</w:t>
          </w:r>
        </w:p>
      </w:docPartBody>
    </w:docPart>
    <w:docPart>
      <w:docPartPr>
        <w:name w:val="B5E40947F9234F60852172B6A641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E1C13-DCE8-4BB6-8782-45986C4A1D27}"/>
      </w:docPartPr>
      <w:docPartBody>
        <w:p w:rsidR="00A06AF4" w:rsidRDefault="00A67C30" w:rsidP="00A67C30">
          <w:pPr>
            <w:pStyle w:val="B5E40947F9234F60852172B6A6418CF7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72FA4D047ECE41C6A6E34CCD52F01E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C7F3F-400B-4650-AC9B-B093B0F74594}"/>
      </w:docPartPr>
      <w:docPartBody>
        <w:p w:rsidR="00A06AF4" w:rsidRDefault="00A67C30" w:rsidP="00A67C30">
          <w:pPr>
            <w:pStyle w:val="72FA4D047ECE41C6A6E34CCD52F01E37"/>
          </w:pPr>
          <w:r>
            <w:rPr>
              <w:lang w:bidi="ru-RU"/>
            </w:rPr>
            <w:t>Не стесняйтесь</w:t>
          </w:r>
          <w:r>
            <w:rPr>
              <w:lang w:val="en-US" w:bidi="ru-RU"/>
            </w:rPr>
            <w:t> </w:t>
          </w:r>
          <w:r>
            <w:rPr>
              <w:lang w:bidi="ru-RU"/>
            </w:rPr>
            <w:t>—</w:t>
          </w:r>
          <w:r>
            <w:rPr>
              <w:lang w:val="en-US" w:bidi="ru-RU"/>
            </w:rPr>
            <w:t> </w:t>
          </w:r>
          <w:r w:rsidRPr="00AA4794">
            <w:rPr>
              <w:lang w:bidi="ru-RU"/>
            </w:rPr>
            <w:t>расскажите, почему его непременно стоит посетить!</w:t>
          </w:r>
        </w:p>
      </w:docPartBody>
    </w:docPart>
    <w:docPart>
      <w:docPartPr>
        <w:name w:val="F4004A1C1F8D453AAB48B098465C1C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202DCE-055A-40F1-83BD-2FD6402A2085}"/>
      </w:docPartPr>
      <w:docPartBody>
        <w:p w:rsidR="00A06AF4" w:rsidRDefault="00A67C30" w:rsidP="00A67C30">
          <w:pPr>
            <w:pStyle w:val="F4004A1C1F8D453AAB48B098465C1C3C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B4818E4492BB4A6191B140126FB7A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166314-879F-4361-A336-2F6DFE787464}"/>
      </w:docPartPr>
      <w:docPartBody>
        <w:p w:rsidR="00A06AF4" w:rsidRDefault="00A67C30" w:rsidP="00A67C30">
          <w:pPr>
            <w:pStyle w:val="B4818E4492BB4A6191B140126FB7A480"/>
          </w:pPr>
          <w:r w:rsidRPr="00AA4794">
            <w:rPr>
              <w:lang w:bidi="ru-RU"/>
            </w:rPr>
            <w:t>Еще один интересный факт</w:t>
          </w:r>
        </w:p>
      </w:docPartBody>
    </w:docPart>
    <w:docPart>
      <w:docPartPr>
        <w:name w:val="4DBED5BF2F4343C8BAE6CCE6E24AD7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B3252-B317-4EE8-BA98-61C7C092CDEE}"/>
      </w:docPartPr>
      <w:docPartBody>
        <w:p w:rsidR="00A06AF4" w:rsidRDefault="00A67C30" w:rsidP="00A67C30">
          <w:pPr>
            <w:pStyle w:val="4DBED5BF2F4343C8BAE6CCE6E24AD7A4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DC4BD174C9CB4CC39CE3B55557DD9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62EF5-3A8E-4214-9537-CBEAEB3C5C29}"/>
      </w:docPartPr>
      <w:docPartBody>
        <w:p w:rsidR="00A06AF4" w:rsidRDefault="00A67C30" w:rsidP="00A67C30">
          <w:pPr>
            <w:pStyle w:val="DC4BD174C9CB4CC39CE3B55557DD9260"/>
          </w:pPr>
          <w:r w:rsidRPr="00AA4794">
            <w:rPr>
              <w:lang w:bidi="ru-RU"/>
            </w:rPr>
            <w:t>И здесь можно что-то написать</w:t>
          </w:r>
        </w:p>
      </w:docPartBody>
    </w:docPart>
    <w:docPart>
      <w:docPartPr>
        <w:name w:val="014CE8C607BA42BDA05F78395FE99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24DB8-00BB-4691-9D6F-F6A3157A41CE}"/>
      </w:docPartPr>
      <w:docPartBody>
        <w:p w:rsidR="00A06AF4" w:rsidRDefault="00A67C30" w:rsidP="00A67C30">
          <w:pPr>
            <w:pStyle w:val="014CE8C607BA42BDA05F78395FE99EF7"/>
          </w:pPr>
          <w:r w:rsidRPr="00AA4794">
            <w:rPr>
              <w:lang w:bidi="ru-RU"/>
            </w:rPr>
            <w:t>────</w:t>
          </w:r>
        </w:p>
      </w:docPartBody>
    </w:docPart>
    <w:docPart>
      <w:docPartPr>
        <w:name w:val="10B5FA82E9E74B4680AC85B0F47CE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272F92-6A83-4B85-AA0A-A233FA33846E}"/>
      </w:docPartPr>
      <w:docPartBody>
        <w:p w:rsidR="00A06AF4" w:rsidRDefault="00A67C30" w:rsidP="00A67C30">
          <w:pPr>
            <w:pStyle w:val="10B5FA82E9E74B4680AC85B0F47CEAEE"/>
          </w:pPr>
          <w:r w:rsidRPr="00AA4794">
            <w:rPr>
              <w:lang w:bidi="ru-RU"/>
            </w:rPr>
            <w:t>И еще немного</w:t>
          </w:r>
        </w:p>
      </w:docPartBody>
    </w:docPart>
    <w:docPart>
      <w:docPartPr>
        <w:name w:val="ACC67BF8B82A4CCAA98B7D35DEBE17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C049F-A3B1-4634-8BC5-75273D4861CA}"/>
      </w:docPartPr>
      <w:docPartBody>
        <w:p w:rsidR="00A06AF4" w:rsidRDefault="00A67C30" w:rsidP="00A67C30">
          <w:pPr>
            <w:pStyle w:val="ACC67BF8B82A4CCAA98B7D35DEBE17F2"/>
          </w:pPr>
          <w:r w:rsidRPr="00AA4794">
            <w:rPr>
              <w:lang w:bidi="ru-RU"/>
            </w:rPr>
            <w:t>Название компании</w:t>
          </w:r>
        </w:p>
      </w:docPartBody>
    </w:docPart>
    <w:docPart>
      <w:docPartPr>
        <w:name w:val="2D90C5EE14A041BBABF5F6AA847D68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B5D9F-BD42-4E7C-9BEC-ADC331AAE1FD}"/>
      </w:docPartPr>
      <w:docPartBody>
        <w:p w:rsidR="00A06AF4" w:rsidRDefault="00A67C30" w:rsidP="00A67C30">
          <w:pPr>
            <w:pStyle w:val="2D90C5EE14A041BBABF5F6AA847D6827"/>
          </w:pPr>
          <w:r w:rsidRPr="00AA4794">
            <w:rPr>
              <w:lang w:bidi="ru-RU"/>
            </w:rPr>
            <w:t>Почтовый адрес</w:t>
          </w:r>
          <w:r w:rsidRPr="00AA4794">
            <w:rPr>
              <w:lang w:bidi="ru-RU"/>
            </w:rPr>
            <w:br/>
            <w:t>Город, почтовый индекс</w:t>
          </w:r>
        </w:p>
      </w:docPartBody>
    </w:docPart>
    <w:docPart>
      <w:docPartPr>
        <w:name w:val="B69CA0F4593F47CDBBB33EE591B92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0FE86-B2E9-485C-8569-CD217CA9B1FE}"/>
      </w:docPartPr>
      <w:docPartBody>
        <w:p w:rsidR="00A06AF4" w:rsidRDefault="00A67C30" w:rsidP="00A67C30">
          <w:pPr>
            <w:pStyle w:val="B69CA0F4593F47CDBBB33EE591B92F8B"/>
          </w:pPr>
          <w:r w:rsidRPr="00AA4794">
            <w:rPr>
              <w:lang w:bidi="ru-RU"/>
            </w:rPr>
            <w:t>Телефон</w:t>
          </w:r>
        </w:p>
      </w:docPartBody>
    </w:docPart>
    <w:docPart>
      <w:docPartPr>
        <w:name w:val="CA0825BAB19F43A59E8A416781368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1C540-53B3-478E-896F-6A62C9CE1D6C}"/>
      </w:docPartPr>
      <w:docPartBody>
        <w:p w:rsidR="00A06AF4" w:rsidRDefault="00A67C30" w:rsidP="00A67C30">
          <w:pPr>
            <w:pStyle w:val="CA0825BAB19F43A59E8A41678136830D"/>
          </w:pPr>
          <w:r w:rsidRPr="00AA4794">
            <w:rPr>
              <w:lang w:bidi="ru-RU"/>
            </w:rPr>
            <w:t>Веб-адрес</w:t>
          </w:r>
        </w:p>
      </w:docPartBody>
    </w:docPart>
    <w:docPart>
      <w:docPartPr>
        <w:name w:val="F830E7D5895548FBAD09756325F30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83790-277A-4EFF-9EF3-EF904FBA8E91}"/>
      </w:docPartPr>
      <w:docPartBody>
        <w:p w:rsidR="00A06AF4" w:rsidRDefault="00A67C30" w:rsidP="00A67C30">
          <w:pPr>
            <w:pStyle w:val="F830E7D5895548FBAD09756325F30A7D"/>
          </w:pPr>
          <w:r w:rsidRPr="00AA4794">
            <w:rPr>
              <w:lang w:bidi="ru-RU"/>
            </w:rPr>
            <w:t>Дата и время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30"/>
    <w:rsid w:val="00714E98"/>
    <w:rsid w:val="00A06AF4"/>
    <w:rsid w:val="00A67C30"/>
    <w:rsid w:val="00C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57CB11C5BD43E389AAD616D0F24988">
    <w:name w:val="8C57CB11C5BD43E389AAD616D0F24988"/>
    <w:rsid w:val="00A67C30"/>
  </w:style>
  <w:style w:type="paragraph" w:customStyle="1" w:styleId="2E7C65FD623A4B36ADCA4D9139FEB95E">
    <w:name w:val="2E7C65FD623A4B36ADCA4D9139FEB95E"/>
    <w:rsid w:val="00A67C30"/>
  </w:style>
  <w:style w:type="paragraph" w:customStyle="1" w:styleId="C1FE861A2B634550A26CE468A4B990AF">
    <w:name w:val="C1FE861A2B634550A26CE468A4B990AF"/>
    <w:rsid w:val="00A67C30"/>
  </w:style>
  <w:style w:type="paragraph" w:customStyle="1" w:styleId="D236279F444F465B806D07686888BD99">
    <w:name w:val="D236279F444F465B806D07686888BD99"/>
    <w:rsid w:val="00A67C30"/>
  </w:style>
  <w:style w:type="paragraph" w:customStyle="1" w:styleId="3A7A589F672447909B0F18F018BB7120">
    <w:name w:val="3A7A589F672447909B0F18F018BB7120"/>
    <w:rsid w:val="00A67C30"/>
  </w:style>
  <w:style w:type="paragraph" w:customStyle="1" w:styleId="8E270EAE7B5E4C41B6476832F58F93D7">
    <w:name w:val="8E270EAE7B5E4C41B6476832F58F93D7"/>
    <w:rsid w:val="00A67C30"/>
  </w:style>
  <w:style w:type="paragraph" w:customStyle="1" w:styleId="2018E665D09A4BE98240E7E12D39FB6F">
    <w:name w:val="2018E665D09A4BE98240E7E12D39FB6F"/>
    <w:rsid w:val="00A67C30"/>
  </w:style>
  <w:style w:type="paragraph" w:customStyle="1" w:styleId="5500B882AEA949AC93332F11AA042DE3">
    <w:name w:val="5500B882AEA949AC93332F11AA042DE3"/>
    <w:rsid w:val="00A67C30"/>
  </w:style>
  <w:style w:type="paragraph" w:customStyle="1" w:styleId="2E657E2B4D50445AA46F5A0D6447DC2C">
    <w:name w:val="2E657E2B4D50445AA46F5A0D6447DC2C"/>
    <w:rsid w:val="00A67C30"/>
  </w:style>
  <w:style w:type="paragraph" w:customStyle="1" w:styleId="65C16002D43A4736883BB106FFE4177A">
    <w:name w:val="65C16002D43A4736883BB106FFE4177A"/>
    <w:rsid w:val="00A67C30"/>
  </w:style>
  <w:style w:type="paragraph" w:customStyle="1" w:styleId="B8664678114B4CAC9E1FB325FF2B0471">
    <w:name w:val="B8664678114B4CAC9E1FB325FF2B0471"/>
    <w:rsid w:val="00A67C30"/>
  </w:style>
  <w:style w:type="paragraph" w:customStyle="1" w:styleId="773051191A3B496892E31858D6BF8B63">
    <w:name w:val="773051191A3B496892E31858D6BF8B63"/>
    <w:rsid w:val="00A67C30"/>
  </w:style>
  <w:style w:type="paragraph" w:customStyle="1" w:styleId="A501C6B3B9B24C439E7203FDD3B8BD4D">
    <w:name w:val="A501C6B3B9B24C439E7203FDD3B8BD4D"/>
    <w:rsid w:val="00A67C30"/>
  </w:style>
  <w:style w:type="paragraph" w:customStyle="1" w:styleId="B56EBCB6B94949119051F1B481D70637">
    <w:name w:val="B56EBCB6B94949119051F1B481D70637"/>
    <w:rsid w:val="00A67C30"/>
  </w:style>
  <w:style w:type="paragraph" w:customStyle="1" w:styleId="4037EAFFCA0448A49C840C2893D433DB">
    <w:name w:val="4037EAFFCA0448A49C840C2893D433DB"/>
    <w:rsid w:val="00A67C30"/>
  </w:style>
  <w:style w:type="paragraph" w:customStyle="1" w:styleId="795C39AFAB394D07A7EA8929C323559C">
    <w:name w:val="795C39AFAB394D07A7EA8929C323559C"/>
    <w:rsid w:val="00A67C30"/>
  </w:style>
  <w:style w:type="paragraph" w:customStyle="1" w:styleId="33D362C66A6E4194AB29AB71AA6ECB7D">
    <w:name w:val="33D362C66A6E4194AB29AB71AA6ECB7D"/>
    <w:rsid w:val="00A67C30"/>
  </w:style>
  <w:style w:type="paragraph" w:customStyle="1" w:styleId="BF9EC0BC2B9D4B4C8612B6328A44305C">
    <w:name w:val="BF9EC0BC2B9D4B4C8612B6328A44305C"/>
    <w:rsid w:val="00A67C30"/>
  </w:style>
  <w:style w:type="paragraph" w:customStyle="1" w:styleId="F5677A8E3C384AC69D8447CE5F6E906C">
    <w:name w:val="F5677A8E3C384AC69D8447CE5F6E906C"/>
    <w:rsid w:val="00A67C30"/>
  </w:style>
  <w:style w:type="paragraph" w:customStyle="1" w:styleId="2F5F57D5CDF4442CBA2C68223DB8331E">
    <w:name w:val="2F5F57D5CDF4442CBA2C68223DB8331E"/>
    <w:rsid w:val="00A67C30"/>
  </w:style>
  <w:style w:type="paragraph" w:customStyle="1" w:styleId="1F4CD247D0464E359781BB84C690D3B0">
    <w:name w:val="1F4CD247D0464E359781BB84C690D3B0"/>
    <w:rsid w:val="00A67C30"/>
  </w:style>
  <w:style w:type="paragraph" w:customStyle="1" w:styleId="70BE58B1274F4D848C0BDF57BC66C466">
    <w:name w:val="70BE58B1274F4D848C0BDF57BC66C466"/>
    <w:rsid w:val="00A67C30"/>
  </w:style>
  <w:style w:type="paragraph" w:customStyle="1" w:styleId="195F78D11ADA4D77939E5A9ED880C3F5">
    <w:name w:val="195F78D11ADA4D77939E5A9ED880C3F5"/>
    <w:rsid w:val="00A67C30"/>
  </w:style>
  <w:style w:type="paragraph" w:customStyle="1" w:styleId="D0CDF91C538B4E86AA4295596DC0BB5B">
    <w:name w:val="D0CDF91C538B4E86AA4295596DC0BB5B"/>
    <w:rsid w:val="00A67C30"/>
  </w:style>
  <w:style w:type="paragraph" w:customStyle="1" w:styleId="BAAACACF7EBF467AAB4E7C17657BA301">
    <w:name w:val="BAAACACF7EBF467AAB4E7C17657BA301"/>
    <w:rsid w:val="00A67C30"/>
  </w:style>
  <w:style w:type="paragraph" w:customStyle="1" w:styleId="350F8038EDC846169FFD4B91375473E9">
    <w:name w:val="350F8038EDC846169FFD4B91375473E9"/>
    <w:rsid w:val="00A67C30"/>
  </w:style>
  <w:style w:type="paragraph" w:customStyle="1" w:styleId="C9684BFA5B5F45FFA3C69766CE7DB291">
    <w:name w:val="C9684BFA5B5F45FFA3C69766CE7DB291"/>
    <w:rsid w:val="00A67C30"/>
  </w:style>
  <w:style w:type="paragraph" w:customStyle="1" w:styleId="05A3F3CF12E64514A2C7C9D5CB658C6D">
    <w:name w:val="05A3F3CF12E64514A2C7C9D5CB658C6D"/>
    <w:rsid w:val="00A67C30"/>
  </w:style>
  <w:style w:type="paragraph" w:customStyle="1" w:styleId="20966F1409D54028989A65609C3F08B9">
    <w:name w:val="20966F1409D54028989A65609C3F08B9"/>
    <w:rsid w:val="00A67C30"/>
  </w:style>
  <w:style w:type="paragraph" w:customStyle="1" w:styleId="02966A03BBA145BFA7DF2794E8D18767">
    <w:name w:val="02966A03BBA145BFA7DF2794E8D18767"/>
    <w:rsid w:val="00A67C30"/>
  </w:style>
  <w:style w:type="paragraph" w:customStyle="1" w:styleId="FDD421D3382D403FA416693548BD3DC4">
    <w:name w:val="FDD421D3382D403FA416693548BD3DC4"/>
    <w:rsid w:val="00A67C30"/>
  </w:style>
  <w:style w:type="paragraph" w:customStyle="1" w:styleId="7EE863AB388E4B75B37EA72CE7DFE81C">
    <w:name w:val="7EE863AB388E4B75B37EA72CE7DFE81C"/>
    <w:rsid w:val="00A67C30"/>
  </w:style>
  <w:style w:type="paragraph" w:customStyle="1" w:styleId="DAD496088B114014ADFA2CC10DB9728F">
    <w:name w:val="DAD496088B114014ADFA2CC10DB9728F"/>
    <w:rsid w:val="00A67C30"/>
  </w:style>
  <w:style w:type="paragraph" w:customStyle="1" w:styleId="AA5F6B59364C4ECCA946C27F1AB700F1">
    <w:name w:val="AA5F6B59364C4ECCA946C27F1AB700F1"/>
    <w:rsid w:val="00A67C30"/>
  </w:style>
  <w:style w:type="paragraph" w:customStyle="1" w:styleId="F03E58D4833B4FB198815C187B60E9F4">
    <w:name w:val="F03E58D4833B4FB198815C187B60E9F4"/>
    <w:rsid w:val="00A67C30"/>
  </w:style>
  <w:style w:type="paragraph" w:customStyle="1" w:styleId="B65C21B0572A468E9C1CC0661ED18CB4">
    <w:name w:val="B65C21B0572A468E9C1CC0661ED18CB4"/>
    <w:rsid w:val="00A67C30"/>
  </w:style>
  <w:style w:type="paragraph" w:customStyle="1" w:styleId="CD4B29C02DCF4023845AE7A72097A57F">
    <w:name w:val="CD4B29C02DCF4023845AE7A72097A57F"/>
    <w:rsid w:val="00A67C30"/>
  </w:style>
  <w:style w:type="paragraph" w:customStyle="1" w:styleId="7A3A3BF64EC446299B74875D6FAE63DF">
    <w:name w:val="7A3A3BF64EC446299B74875D6FAE63DF"/>
    <w:rsid w:val="00A67C30"/>
  </w:style>
  <w:style w:type="paragraph" w:customStyle="1" w:styleId="128F9E1BD759453CBEA21295DE0A2D7A">
    <w:name w:val="128F9E1BD759453CBEA21295DE0A2D7A"/>
    <w:rsid w:val="00A67C30"/>
  </w:style>
  <w:style w:type="paragraph" w:customStyle="1" w:styleId="067A0685886B42F99738BBB0A562B2AE">
    <w:name w:val="067A0685886B42F99738BBB0A562B2AE"/>
    <w:rsid w:val="00A67C30"/>
  </w:style>
  <w:style w:type="paragraph" w:customStyle="1" w:styleId="C48FDFCD52FA4F40B35AF2DF381A0F9E">
    <w:name w:val="C48FDFCD52FA4F40B35AF2DF381A0F9E"/>
    <w:rsid w:val="00A67C30"/>
  </w:style>
  <w:style w:type="paragraph" w:customStyle="1" w:styleId="02ABB1AF3A7A4043A411D042E4C04AB6">
    <w:name w:val="02ABB1AF3A7A4043A411D042E4C04AB6"/>
    <w:rsid w:val="00A67C30"/>
  </w:style>
  <w:style w:type="paragraph" w:customStyle="1" w:styleId="5E5CD3F368D44BCEBFB1D03E9CEE8CDF">
    <w:name w:val="5E5CD3F368D44BCEBFB1D03E9CEE8CDF"/>
    <w:rsid w:val="00A67C30"/>
  </w:style>
  <w:style w:type="paragraph" w:customStyle="1" w:styleId="0B4B478225614ED7A9D24B804B9D699A">
    <w:name w:val="0B4B478225614ED7A9D24B804B9D699A"/>
    <w:rsid w:val="00A67C30"/>
  </w:style>
  <w:style w:type="paragraph" w:customStyle="1" w:styleId="CDEACE305C1448D6A5371A464AE2F42F">
    <w:name w:val="CDEACE305C1448D6A5371A464AE2F42F"/>
    <w:rsid w:val="00A67C30"/>
  </w:style>
  <w:style w:type="paragraph" w:customStyle="1" w:styleId="23CF9D4CD6CA4237972E3CEFDB340D5F">
    <w:name w:val="23CF9D4CD6CA4237972E3CEFDB340D5F"/>
    <w:rsid w:val="00A67C30"/>
  </w:style>
  <w:style w:type="paragraph" w:customStyle="1" w:styleId="1CA1BAB862244505B62B72CA630F3A87">
    <w:name w:val="1CA1BAB862244505B62B72CA630F3A87"/>
    <w:rsid w:val="00A67C30"/>
  </w:style>
  <w:style w:type="paragraph" w:customStyle="1" w:styleId="6B2F170D7B3B4CE792B0E13931A518D2">
    <w:name w:val="6B2F170D7B3B4CE792B0E13931A518D2"/>
    <w:rsid w:val="00A67C30"/>
  </w:style>
  <w:style w:type="paragraph" w:customStyle="1" w:styleId="DFADB4FB6CBA4D20B89C6E1AE623B2FE">
    <w:name w:val="DFADB4FB6CBA4D20B89C6E1AE623B2FE"/>
    <w:rsid w:val="00A67C30"/>
  </w:style>
  <w:style w:type="paragraph" w:customStyle="1" w:styleId="BCFD40948B654366A01EEC58618B905E">
    <w:name w:val="BCFD40948B654366A01EEC58618B905E"/>
    <w:rsid w:val="00A67C30"/>
  </w:style>
  <w:style w:type="paragraph" w:customStyle="1" w:styleId="B7B01702BE20494BB0524BE9D4AC49B3">
    <w:name w:val="B7B01702BE20494BB0524BE9D4AC49B3"/>
    <w:rsid w:val="00A67C30"/>
  </w:style>
  <w:style w:type="paragraph" w:customStyle="1" w:styleId="DDF018F57BAA478C89659774560AAFD9">
    <w:name w:val="DDF018F57BAA478C89659774560AAFD9"/>
    <w:rsid w:val="00A67C30"/>
  </w:style>
  <w:style w:type="paragraph" w:customStyle="1" w:styleId="91FCBABC162E46FDA82B398C4FD46F32">
    <w:name w:val="91FCBABC162E46FDA82B398C4FD46F32"/>
    <w:rsid w:val="00A67C30"/>
  </w:style>
  <w:style w:type="paragraph" w:customStyle="1" w:styleId="E6A1E0F675B04830B5E934C7A6EDCA11">
    <w:name w:val="E6A1E0F675B04830B5E934C7A6EDCA11"/>
    <w:rsid w:val="00A67C30"/>
  </w:style>
  <w:style w:type="paragraph" w:customStyle="1" w:styleId="C8E12BAC749E487EB3826D8E22344F3A">
    <w:name w:val="C8E12BAC749E487EB3826D8E22344F3A"/>
    <w:rsid w:val="00A67C30"/>
  </w:style>
  <w:style w:type="paragraph" w:customStyle="1" w:styleId="094660397518404194757897E30CC230">
    <w:name w:val="094660397518404194757897E30CC230"/>
    <w:rsid w:val="00A67C30"/>
  </w:style>
  <w:style w:type="paragraph" w:customStyle="1" w:styleId="B3129DD159C441209E4D6F88B6E1DA01">
    <w:name w:val="B3129DD159C441209E4D6F88B6E1DA01"/>
    <w:rsid w:val="00A67C30"/>
  </w:style>
  <w:style w:type="paragraph" w:customStyle="1" w:styleId="053FAE63DDA548F1873310DBCDBDE52C">
    <w:name w:val="053FAE63DDA548F1873310DBCDBDE52C"/>
    <w:rsid w:val="00A67C30"/>
  </w:style>
  <w:style w:type="paragraph" w:customStyle="1" w:styleId="05272A16EDAD497B9B3B231BFA35C633">
    <w:name w:val="05272A16EDAD497B9B3B231BFA35C633"/>
    <w:rsid w:val="00A67C30"/>
  </w:style>
  <w:style w:type="paragraph" w:customStyle="1" w:styleId="40BA783A62A242BBBAA5A38C59588036">
    <w:name w:val="40BA783A62A242BBBAA5A38C59588036"/>
    <w:rsid w:val="00A67C30"/>
  </w:style>
  <w:style w:type="paragraph" w:customStyle="1" w:styleId="30F3878B549647E5A249C9534C7910E7">
    <w:name w:val="30F3878B549647E5A249C9534C7910E7"/>
    <w:rsid w:val="00A67C30"/>
  </w:style>
  <w:style w:type="paragraph" w:customStyle="1" w:styleId="E7322D080CF341EEB6AE40137785A214">
    <w:name w:val="E7322D080CF341EEB6AE40137785A214"/>
    <w:rsid w:val="00A67C30"/>
  </w:style>
  <w:style w:type="paragraph" w:customStyle="1" w:styleId="3C37D5CE7701468484AED1B56DCB4721">
    <w:name w:val="3C37D5CE7701468484AED1B56DCB4721"/>
    <w:rsid w:val="00A67C30"/>
  </w:style>
  <w:style w:type="paragraph" w:customStyle="1" w:styleId="A54E11CA2A1B4EA380DDBF3B71038C51">
    <w:name w:val="A54E11CA2A1B4EA380DDBF3B71038C51"/>
    <w:rsid w:val="00A67C30"/>
  </w:style>
  <w:style w:type="paragraph" w:customStyle="1" w:styleId="491224F7C8C149D5A1413CD62FD407A3">
    <w:name w:val="491224F7C8C149D5A1413CD62FD407A3"/>
    <w:rsid w:val="00A67C30"/>
  </w:style>
  <w:style w:type="paragraph" w:customStyle="1" w:styleId="E590EAC8ED304494BEA64073DDCD11C5">
    <w:name w:val="E590EAC8ED304494BEA64073DDCD11C5"/>
    <w:rsid w:val="00A67C30"/>
  </w:style>
  <w:style w:type="paragraph" w:customStyle="1" w:styleId="1F286B791CFE45B09C111AEE74FAEE41">
    <w:name w:val="1F286B791CFE45B09C111AEE74FAEE41"/>
    <w:rsid w:val="00A67C30"/>
  </w:style>
  <w:style w:type="paragraph" w:customStyle="1" w:styleId="0F6875C0BE6A41628358ED9749671E31">
    <w:name w:val="0F6875C0BE6A41628358ED9749671E31"/>
    <w:rsid w:val="00A67C30"/>
  </w:style>
  <w:style w:type="paragraph" w:customStyle="1" w:styleId="5F7032C1250343CDB10A3EBC28ADEF13">
    <w:name w:val="5F7032C1250343CDB10A3EBC28ADEF13"/>
    <w:rsid w:val="00A67C30"/>
  </w:style>
  <w:style w:type="paragraph" w:customStyle="1" w:styleId="BC97FFA2E44F476B8F333C70934B0455">
    <w:name w:val="BC97FFA2E44F476B8F333C70934B0455"/>
    <w:rsid w:val="00A67C30"/>
  </w:style>
  <w:style w:type="paragraph" w:customStyle="1" w:styleId="4137602DBB0F4475B788EAEEA42D64B5">
    <w:name w:val="4137602DBB0F4475B788EAEEA42D64B5"/>
    <w:rsid w:val="00A67C30"/>
  </w:style>
  <w:style w:type="paragraph" w:customStyle="1" w:styleId="4F3AC15918FB46CDAFC7AA992308721B">
    <w:name w:val="4F3AC15918FB46CDAFC7AA992308721B"/>
    <w:rsid w:val="00A67C30"/>
  </w:style>
  <w:style w:type="paragraph" w:customStyle="1" w:styleId="4F61977B92D249B8943CEBC59C94ADF1">
    <w:name w:val="4F61977B92D249B8943CEBC59C94ADF1"/>
    <w:rsid w:val="00A67C30"/>
  </w:style>
  <w:style w:type="paragraph" w:customStyle="1" w:styleId="C97E23B3580E4BB69D81288B89360F56">
    <w:name w:val="C97E23B3580E4BB69D81288B89360F56"/>
    <w:rsid w:val="00A67C30"/>
  </w:style>
  <w:style w:type="paragraph" w:customStyle="1" w:styleId="E4592213900143B0A2C72F82EDBBE72C">
    <w:name w:val="E4592213900143B0A2C72F82EDBBE72C"/>
    <w:rsid w:val="00A67C30"/>
  </w:style>
  <w:style w:type="paragraph" w:customStyle="1" w:styleId="C2C4D3738E444588B90B61FC3F346164">
    <w:name w:val="C2C4D3738E444588B90B61FC3F346164"/>
    <w:rsid w:val="00A67C30"/>
  </w:style>
  <w:style w:type="paragraph" w:customStyle="1" w:styleId="BE630C80B0A74E259FF8952DC8A98CA1">
    <w:name w:val="BE630C80B0A74E259FF8952DC8A98CA1"/>
    <w:rsid w:val="00A67C30"/>
  </w:style>
  <w:style w:type="paragraph" w:customStyle="1" w:styleId="AF138E23BF194E3EB5355F7EBF9D79E0">
    <w:name w:val="AF138E23BF194E3EB5355F7EBF9D79E0"/>
    <w:rsid w:val="00A67C30"/>
  </w:style>
  <w:style w:type="paragraph" w:customStyle="1" w:styleId="4BC406EA74C54A93A1245F18873DA98A">
    <w:name w:val="4BC406EA74C54A93A1245F18873DA98A"/>
    <w:rsid w:val="00A67C30"/>
  </w:style>
  <w:style w:type="paragraph" w:customStyle="1" w:styleId="E3CFCDB6403347E882ED65C68921C75B">
    <w:name w:val="E3CFCDB6403347E882ED65C68921C75B"/>
    <w:rsid w:val="00A67C30"/>
  </w:style>
  <w:style w:type="paragraph" w:customStyle="1" w:styleId="DC1DFBFD23944CA68B20EE3B80A41127">
    <w:name w:val="DC1DFBFD23944CA68B20EE3B80A41127"/>
    <w:rsid w:val="00A67C30"/>
  </w:style>
  <w:style w:type="paragraph" w:customStyle="1" w:styleId="D66F4C45EF7F4816A30C951D31370122">
    <w:name w:val="D66F4C45EF7F4816A30C951D31370122"/>
    <w:rsid w:val="00A67C30"/>
  </w:style>
  <w:style w:type="paragraph" w:customStyle="1" w:styleId="9A86324327EB47E39D52BB36306647E9">
    <w:name w:val="9A86324327EB47E39D52BB36306647E9"/>
    <w:rsid w:val="00A67C30"/>
  </w:style>
  <w:style w:type="paragraph" w:customStyle="1" w:styleId="0C1E68BE83054B71A39CC020BCA1C932">
    <w:name w:val="0C1E68BE83054B71A39CC020BCA1C932"/>
    <w:rsid w:val="00A67C30"/>
  </w:style>
  <w:style w:type="paragraph" w:customStyle="1" w:styleId="D78AC94745C24AD8B0510C1B4C661BF6">
    <w:name w:val="D78AC94745C24AD8B0510C1B4C661BF6"/>
    <w:rsid w:val="00A67C30"/>
  </w:style>
  <w:style w:type="paragraph" w:customStyle="1" w:styleId="1F402D10EF434F109DCD2FC2F3AA1B6B">
    <w:name w:val="1F402D10EF434F109DCD2FC2F3AA1B6B"/>
    <w:rsid w:val="00A67C30"/>
  </w:style>
  <w:style w:type="paragraph" w:customStyle="1" w:styleId="683AF56167D14164BC721691E15589BF">
    <w:name w:val="683AF56167D14164BC721691E15589BF"/>
    <w:rsid w:val="00A67C30"/>
  </w:style>
  <w:style w:type="paragraph" w:customStyle="1" w:styleId="BAC03F38EEC2437DA587FEB9398EC0E5">
    <w:name w:val="BAC03F38EEC2437DA587FEB9398EC0E5"/>
    <w:rsid w:val="00A67C30"/>
  </w:style>
  <w:style w:type="paragraph" w:customStyle="1" w:styleId="F9ECC75620E541C287664591377E7AA0">
    <w:name w:val="F9ECC75620E541C287664591377E7AA0"/>
    <w:rsid w:val="00A67C30"/>
  </w:style>
  <w:style w:type="paragraph" w:customStyle="1" w:styleId="562BA74165094D7A9FE2611B76720C85">
    <w:name w:val="562BA74165094D7A9FE2611B76720C85"/>
    <w:rsid w:val="00A67C30"/>
  </w:style>
  <w:style w:type="paragraph" w:customStyle="1" w:styleId="994172636709438987F71FFF44F4B48A">
    <w:name w:val="994172636709438987F71FFF44F4B48A"/>
    <w:rsid w:val="00A67C30"/>
  </w:style>
  <w:style w:type="paragraph" w:customStyle="1" w:styleId="19FEC9A283FE478B837C965A00A11C36">
    <w:name w:val="19FEC9A283FE478B837C965A00A11C36"/>
    <w:rsid w:val="00A67C30"/>
  </w:style>
  <w:style w:type="paragraph" w:customStyle="1" w:styleId="D91CB8EB06764C6AA5C1E4E647A50A89">
    <w:name w:val="D91CB8EB06764C6AA5C1E4E647A50A89"/>
    <w:rsid w:val="00A67C30"/>
  </w:style>
  <w:style w:type="paragraph" w:customStyle="1" w:styleId="EB70FA7D1D9B4ADD93FB94B6122935AE">
    <w:name w:val="EB70FA7D1D9B4ADD93FB94B6122935AE"/>
    <w:rsid w:val="00A67C30"/>
  </w:style>
  <w:style w:type="paragraph" w:customStyle="1" w:styleId="D22D52AB8B1740B7925643472E4EE7B0">
    <w:name w:val="D22D52AB8B1740B7925643472E4EE7B0"/>
    <w:rsid w:val="00A67C30"/>
  </w:style>
  <w:style w:type="paragraph" w:customStyle="1" w:styleId="DD335977C9CC4DB5836ECD53D41574C8">
    <w:name w:val="DD335977C9CC4DB5836ECD53D41574C8"/>
    <w:rsid w:val="00A67C30"/>
  </w:style>
  <w:style w:type="paragraph" w:customStyle="1" w:styleId="5D0EE1B80679454B88328B92EA2E3D51">
    <w:name w:val="5D0EE1B80679454B88328B92EA2E3D51"/>
    <w:rsid w:val="00A67C30"/>
  </w:style>
  <w:style w:type="paragraph" w:customStyle="1" w:styleId="E4DFF3F6D79F473FA398FACBC95B2469">
    <w:name w:val="E4DFF3F6D79F473FA398FACBC95B2469"/>
    <w:rsid w:val="00A67C30"/>
  </w:style>
  <w:style w:type="paragraph" w:customStyle="1" w:styleId="7942155953F94D04A71CE4ED3CE4E434">
    <w:name w:val="7942155953F94D04A71CE4ED3CE4E434"/>
    <w:rsid w:val="00A67C30"/>
  </w:style>
  <w:style w:type="paragraph" w:customStyle="1" w:styleId="DAE07271228B429C8109E58A9563CDE4">
    <w:name w:val="DAE07271228B429C8109E58A9563CDE4"/>
    <w:rsid w:val="00A67C30"/>
  </w:style>
  <w:style w:type="paragraph" w:customStyle="1" w:styleId="7762C975447844529DD7E3A1F58F5D46">
    <w:name w:val="7762C975447844529DD7E3A1F58F5D46"/>
    <w:rsid w:val="00A67C30"/>
  </w:style>
  <w:style w:type="paragraph" w:customStyle="1" w:styleId="7FF8C39448224012A22CFC2529594F3A">
    <w:name w:val="7FF8C39448224012A22CFC2529594F3A"/>
    <w:rsid w:val="00A67C30"/>
  </w:style>
  <w:style w:type="paragraph" w:customStyle="1" w:styleId="7704578C5EF344CE81D5ED22D62FC9F9">
    <w:name w:val="7704578C5EF344CE81D5ED22D62FC9F9"/>
    <w:rsid w:val="00A67C30"/>
  </w:style>
  <w:style w:type="paragraph" w:customStyle="1" w:styleId="AEF80A7FB72E4E6985B955469F04427D">
    <w:name w:val="AEF80A7FB72E4E6985B955469F04427D"/>
    <w:rsid w:val="00A67C30"/>
  </w:style>
  <w:style w:type="paragraph" w:customStyle="1" w:styleId="BC69BE9137C34BBFBFA7C8F8E023025C">
    <w:name w:val="BC69BE9137C34BBFBFA7C8F8E023025C"/>
    <w:rsid w:val="00A67C30"/>
  </w:style>
  <w:style w:type="paragraph" w:customStyle="1" w:styleId="F5CE7FC716B348F4B551FE08142660AC">
    <w:name w:val="F5CE7FC716B348F4B551FE08142660AC"/>
    <w:rsid w:val="00A67C30"/>
  </w:style>
  <w:style w:type="paragraph" w:customStyle="1" w:styleId="8829D4B64E5342A098FEFF9BA02B7805">
    <w:name w:val="8829D4B64E5342A098FEFF9BA02B7805"/>
    <w:rsid w:val="00A67C30"/>
  </w:style>
  <w:style w:type="paragraph" w:customStyle="1" w:styleId="F1ACB5A383B5447C8CBB9580024DD2C7">
    <w:name w:val="F1ACB5A383B5447C8CBB9580024DD2C7"/>
    <w:rsid w:val="00A67C30"/>
  </w:style>
  <w:style w:type="paragraph" w:customStyle="1" w:styleId="4FB5F975CCEA475EA60ECD01C2E694FF">
    <w:name w:val="4FB5F975CCEA475EA60ECD01C2E694FF"/>
    <w:rsid w:val="00A67C30"/>
  </w:style>
  <w:style w:type="paragraph" w:customStyle="1" w:styleId="21A4EB7171784539B0EF2BD99E9E25A5">
    <w:name w:val="21A4EB7171784539B0EF2BD99E9E25A5"/>
    <w:rsid w:val="00A67C30"/>
  </w:style>
  <w:style w:type="paragraph" w:customStyle="1" w:styleId="442D29A02D5E461090814FCF4542D029">
    <w:name w:val="442D29A02D5E461090814FCF4542D029"/>
    <w:rsid w:val="00A67C30"/>
  </w:style>
  <w:style w:type="paragraph" w:customStyle="1" w:styleId="CE8810A9C2634259ADCE400B8BB7358D">
    <w:name w:val="CE8810A9C2634259ADCE400B8BB7358D"/>
    <w:rsid w:val="00A67C30"/>
  </w:style>
  <w:style w:type="paragraph" w:customStyle="1" w:styleId="072D79A157C7403BBDF8E1198E69C255">
    <w:name w:val="072D79A157C7403BBDF8E1198E69C255"/>
    <w:rsid w:val="00A67C30"/>
  </w:style>
  <w:style w:type="paragraph" w:customStyle="1" w:styleId="F0AC80958C0E493ABCF6E79EF80AC2AC">
    <w:name w:val="F0AC80958C0E493ABCF6E79EF80AC2AC"/>
    <w:rsid w:val="00A67C30"/>
  </w:style>
  <w:style w:type="paragraph" w:customStyle="1" w:styleId="3E29FA6275324699AC4EA0656D1F03EA">
    <w:name w:val="3E29FA6275324699AC4EA0656D1F03EA"/>
    <w:rsid w:val="00A67C30"/>
  </w:style>
  <w:style w:type="paragraph" w:customStyle="1" w:styleId="F3A5974CB04A4D2AB7B2C01DF1C69E18">
    <w:name w:val="F3A5974CB04A4D2AB7B2C01DF1C69E18"/>
    <w:rsid w:val="00A67C30"/>
  </w:style>
  <w:style w:type="paragraph" w:customStyle="1" w:styleId="60F9AE8DE7EE41BEB25BC55D73C441AF">
    <w:name w:val="60F9AE8DE7EE41BEB25BC55D73C441AF"/>
    <w:rsid w:val="00A67C30"/>
  </w:style>
  <w:style w:type="paragraph" w:customStyle="1" w:styleId="5F308ACDAD5046478175DC789E290DC5">
    <w:name w:val="5F308ACDAD5046478175DC789E290DC5"/>
    <w:rsid w:val="00A67C30"/>
  </w:style>
  <w:style w:type="paragraph" w:customStyle="1" w:styleId="9562C5C4CB9645B59BE290638FB0BC76">
    <w:name w:val="9562C5C4CB9645B59BE290638FB0BC76"/>
    <w:rsid w:val="00A67C30"/>
  </w:style>
  <w:style w:type="paragraph" w:customStyle="1" w:styleId="C01C199E298D481584D250F266908F3A">
    <w:name w:val="C01C199E298D481584D250F266908F3A"/>
    <w:rsid w:val="00A67C30"/>
  </w:style>
  <w:style w:type="paragraph" w:customStyle="1" w:styleId="0F1DEDC3795D46C69210A45802CF0F67">
    <w:name w:val="0F1DEDC3795D46C69210A45802CF0F67"/>
    <w:rsid w:val="00A67C30"/>
  </w:style>
  <w:style w:type="paragraph" w:customStyle="1" w:styleId="474D4A40D9684E4C95A01F0174FD2E8B">
    <w:name w:val="474D4A40D9684E4C95A01F0174FD2E8B"/>
    <w:rsid w:val="00A67C30"/>
  </w:style>
  <w:style w:type="paragraph" w:customStyle="1" w:styleId="F8D70F4189774D49B31E750E23242CEF">
    <w:name w:val="F8D70F4189774D49B31E750E23242CEF"/>
    <w:rsid w:val="00A67C30"/>
  </w:style>
  <w:style w:type="paragraph" w:customStyle="1" w:styleId="C4366E2A6FA8421D8E90947A0BCDFE36">
    <w:name w:val="C4366E2A6FA8421D8E90947A0BCDFE36"/>
    <w:rsid w:val="00A67C30"/>
  </w:style>
  <w:style w:type="paragraph" w:customStyle="1" w:styleId="3AABE0E6C2AD49AC80DC1992FDE81098">
    <w:name w:val="3AABE0E6C2AD49AC80DC1992FDE81098"/>
    <w:rsid w:val="00A67C30"/>
  </w:style>
  <w:style w:type="paragraph" w:customStyle="1" w:styleId="AC23773192C74803A2212B0BB69E78DD">
    <w:name w:val="AC23773192C74803A2212B0BB69E78DD"/>
    <w:rsid w:val="00A67C30"/>
  </w:style>
  <w:style w:type="paragraph" w:customStyle="1" w:styleId="82C58D6428AF4C6BA82EA109AD179FAC">
    <w:name w:val="82C58D6428AF4C6BA82EA109AD179FAC"/>
    <w:rsid w:val="00A67C30"/>
  </w:style>
  <w:style w:type="paragraph" w:customStyle="1" w:styleId="8C366DEBCE0D42C6A096B0ABBFE2E073">
    <w:name w:val="8C366DEBCE0D42C6A096B0ABBFE2E073"/>
    <w:rsid w:val="00A67C30"/>
  </w:style>
  <w:style w:type="paragraph" w:customStyle="1" w:styleId="2EAE785E35E145069D4187124AA5C719">
    <w:name w:val="2EAE785E35E145069D4187124AA5C719"/>
    <w:rsid w:val="00A67C30"/>
  </w:style>
  <w:style w:type="paragraph" w:customStyle="1" w:styleId="F51CDCD3215942DB98CBF70A701CFB21">
    <w:name w:val="F51CDCD3215942DB98CBF70A701CFB21"/>
    <w:rsid w:val="00A67C30"/>
  </w:style>
  <w:style w:type="paragraph" w:customStyle="1" w:styleId="DF9825C9173145C087995D153DFFF110">
    <w:name w:val="DF9825C9173145C087995D153DFFF110"/>
    <w:rsid w:val="00A67C30"/>
  </w:style>
  <w:style w:type="paragraph" w:customStyle="1" w:styleId="59E59AF6B98E4EE987DF39B7476159CE">
    <w:name w:val="59E59AF6B98E4EE987DF39B7476159CE"/>
    <w:rsid w:val="00A67C30"/>
  </w:style>
  <w:style w:type="paragraph" w:customStyle="1" w:styleId="CD471B686D394868850CED51244F46BB">
    <w:name w:val="CD471B686D394868850CED51244F46BB"/>
    <w:rsid w:val="00A67C30"/>
  </w:style>
  <w:style w:type="paragraph" w:customStyle="1" w:styleId="5C1405704B8F41318EFC5E52D21FC450">
    <w:name w:val="5C1405704B8F41318EFC5E52D21FC450"/>
    <w:rsid w:val="00A67C30"/>
  </w:style>
  <w:style w:type="paragraph" w:customStyle="1" w:styleId="25033705659D452EA96EC3B55053103B">
    <w:name w:val="25033705659D452EA96EC3B55053103B"/>
    <w:rsid w:val="00A67C30"/>
  </w:style>
  <w:style w:type="paragraph" w:customStyle="1" w:styleId="3E19955D64694C7695D1350C6EB988D8">
    <w:name w:val="3E19955D64694C7695D1350C6EB988D8"/>
    <w:rsid w:val="00A67C30"/>
  </w:style>
  <w:style w:type="paragraph" w:customStyle="1" w:styleId="44CDA8DEE9814419A510865EE6CD99EE">
    <w:name w:val="44CDA8DEE9814419A510865EE6CD99EE"/>
    <w:rsid w:val="00A67C30"/>
  </w:style>
  <w:style w:type="paragraph" w:customStyle="1" w:styleId="B5E40947F9234F60852172B6A6418CF7">
    <w:name w:val="B5E40947F9234F60852172B6A6418CF7"/>
    <w:rsid w:val="00A67C30"/>
  </w:style>
  <w:style w:type="paragraph" w:customStyle="1" w:styleId="72FA4D047ECE41C6A6E34CCD52F01E37">
    <w:name w:val="72FA4D047ECE41C6A6E34CCD52F01E37"/>
    <w:rsid w:val="00A67C30"/>
  </w:style>
  <w:style w:type="paragraph" w:customStyle="1" w:styleId="F4004A1C1F8D453AAB48B098465C1C3C">
    <w:name w:val="F4004A1C1F8D453AAB48B098465C1C3C"/>
    <w:rsid w:val="00A67C30"/>
  </w:style>
  <w:style w:type="paragraph" w:customStyle="1" w:styleId="B4818E4492BB4A6191B140126FB7A480">
    <w:name w:val="B4818E4492BB4A6191B140126FB7A480"/>
    <w:rsid w:val="00A67C30"/>
  </w:style>
  <w:style w:type="paragraph" w:customStyle="1" w:styleId="4DBED5BF2F4343C8BAE6CCE6E24AD7A4">
    <w:name w:val="4DBED5BF2F4343C8BAE6CCE6E24AD7A4"/>
    <w:rsid w:val="00A67C30"/>
  </w:style>
  <w:style w:type="paragraph" w:customStyle="1" w:styleId="DC4BD174C9CB4CC39CE3B55557DD9260">
    <w:name w:val="DC4BD174C9CB4CC39CE3B55557DD9260"/>
    <w:rsid w:val="00A67C30"/>
  </w:style>
  <w:style w:type="paragraph" w:customStyle="1" w:styleId="014CE8C607BA42BDA05F78395FE99EF7">
    <w:name w:val="014CE8C607BA42BDA05F78395FE99EF7"/>
    <w:rsid w:val="00A67C30"/>
  </w:style>
  <w:style w:type="paragraph" w:customStyle="1" w:styleId="10B5FA82E9E74B4680AC85B0F47CEAEE">
    <w:name w:val="10B5FA82E9E74B4680AC85B0F47CEAEE"/>
    <w:rsid w:val="00A67C30"/>
  </w:style>
  <w:style w:type="paragraph" w:customStyle="1" w:styleId="ACC67BF8B82A4CCAA98B7D35DEBE17F2">
    <w:name w:val="ACC67BF8B82A4CCAA98B7D35DEBE17F2"/>
    <w:rsid w:val="00A67C30"/>
  </w:style>
  <w:style w:type="paragraph" w:customStyle="1" w:styleId="2D90C5EE14A041BBABF5F6AA847D6827">
    <w:name w:val="2D90C5EE14A041BBABF5F6AA847D6827"/>
    <w:rsid w:val="00A67C30"/>
  </w:style>
  <w:style w:type="paragraph" w:customStyle="1" w:styleId="B69CA0F4593F47CDBBB33EE591B92F8B">
    <w:name w:val="B69CA0F4593F47CDBBB33EE591B92F8B"/>
    <w:rsid w:val="00A67C30"/>
  </w:style>
  <w:style w:type="paragraph" w:customStyle="1" w:styleId="CA0825BAB19F43A59E8A41678136830D">
    <w:name w:val="CA0825BAB19F43A59E8A41678136830D"/>
    <w:rsid w:val="00A67C30"/>
  </w:style>
  <w:style w:type="paragraph" w:customStyle="1" w:styleId="F830E7D5895548FBAD09756325F30A7D">
    <w:name w:val="F830E7D5895548FBAD09756325F30A7D"/>
    <w:rsid w:val="00A67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Рекламная листовка сезонного мероприятия.dotx</Template>
  <TotalTime>2</TotalTime>
  <Pages>11</Pages>
  <Words>851</Words>
  <Characters>5332</Characters>
  <Application>Microsoft Office Word</Application>
  <DocSecurity>0</DocSecurity>
  <Lines>205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2022-11-08T10:13:00Z</dcterms:created>
  <dcterms:modified xsi:type="dcterms:W3CDTF">2022-11-15T10:22:00Z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