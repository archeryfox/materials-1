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5C61E4" w:rsidP="005C61E4">
            <w:pPr>
              <w:spacing w:after="160" w:line="312" w:lineRule="auto"/>
            </w:pPr>
            <w:bookmarkStart w:id="0" w:name="_GoBack"/>
            <w:bookmarkEnd w:id="0"/>
            <w:r w:rsidRPr="00AA4794">
              <w:rPr>
                <w:noProof/>
                <w:lang w:eastAsia="ru-RU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Рисунок 2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61E4" w:rsidRPr="00AA4794" w:rsidRDefault="00480761" w:rsidP="005C61E4">
            <w:pPr>
              <w:pStyle w:val="ab"/>
            </w:pPr>
            <w:fldSimple w:instr=" MERGEFIELD Дата ">
              <w:r w:rsidR="004D5299" w:rsidRPr="0068593A">
                <w:rPr>
                  <w:noProof/>
                </w:rPr>
                <w:t>25 сентября</w:t>
              </w:r>
            </w:fldSimple>
          </w:p>
          <w:p w:rsidR="005C61E4" w:rsidRPr="00AA4794" w:rsidRDefault="00480761" w:rsidP="005C61E4">
            <w:pPr>
              <w:pStyle w:val="a6"/>
            </w:pPr>
            <w:fldSimple w:instr=" MERGEFIELD Название ">
              <w:r w:rsidR="004D5299" w:rsidRPr="0068593A">
                <w:rPr>
                  <w:noProof/>
                </w:rPr>
                <w:t>Подводный крючок</w:t>
              </w:r>
            </w:fldSimple>
          </w:p>
          <w:p w:rsidR="005C61E4" w:rsidRPr="00AA4794" w:rsidRDefault="00480761" w:rsidP="005C61E4">
            <w:pPr>
              <w:pStyle w:val="1"/>
              <w:outlineLvl w:val="0"/>
            </w:pPr>
            <w:fldSimple w:instr=" MERGEFIELD Заголовок ">
              <w:r w:rsidR="004D5299" w:rsidRPr="0068593A">
                <w:rPr>
                  <w:noProof/>
                </w:rPr>
                <w:t>Ловим рыбку)</w:t>
              </w:r>
            </w:fldSimple>
          </w:p>
          <w:sdt>
            <w:sdtPr>
              <w:alias w:val="Введите основной текст:"/>
              <w:tag w:val="Введите основной текст:"/>
              <w:id w:val="320469029"/>
              <w:placeholder>
                <w:docPart w:val="3714F59B1654445FAE7CD234C4AEE38B"/>
              </w:placeholder>
              <w:temporary/>
              <w:showingPlcHdr/>
              <w15:appearance w15:val="hidden"/>
              <w:text/>
            </w:sdtPr>
            <w:sdtContent>
              <w:p w:rsidR="005C61E4" w:rsidRPr="00AA4794" w:rsidRDefault="005C61E4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 w:rsidR="00D45B74"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 w:rsidR="00D45B74"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880783" w:rsidRPr="00AA4794" w:rsidRDefault="005C61E4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Рисунок 3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2068918032"/>
                <w:placeholder>
                  <w:docPart w:val="DE1E6758A47D4FD59B91DB3D9A731C9A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909312545"/>
                <w:placeholder>
                  <w:docPart w:val="8307735E5890461DAAAC1B87319FFCA8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619531705"/>
                <w:placeholder>
                  <w:docPart w:val="CDA0D23105784342865B4842F554CA7D"/>
                </w:placeholder>
                <w:temporary/>
                <w:showingPlcHdr/>
                <w15:appearance w15:val="hidden"/>
                <w:text/>
              </w:sdtPr>
              <w:sdtContent>
                <w:r w:rsidR="00D45B74">
                  <w:rPr>
                    <w:lang w:bidi="ru-RU"/>
                  </w:rPr>
                  <w:t>Не стесняйтесь</w:t>
                </w:r>
                <w:r w:rsidR="00D45B74">
                  <w:rPr>
                    <w:lang w:val="en-US" w:bidi="ru-RU"/>
                  </w:rPr>
                  <w:t> </w:t>
                </w:r>
                <w:r w:rsidR="00D45B74">
                  <w:rPr>
                    <w:lang w:bidi="ru-RU"/>
                  </w:rPr>
                  <w:t>—</w:t>
                </w:r>
                <w:r w:rsidR="00D45B74">
                  <w:rPr>
                    <w:lang w:val="en-US" w:bidi="ru-RU"/>
                  </w:rPr>
                  <w:t> </w:t>
                </w:r>
                <w:r w:rsidR="005C61E4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193575528"/>
                <w:placeholder>
                  <w:docPart w:val="07A93985490D4B9089716B8E6B9E6D55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73402092"/>
                <w:placeholder>
                  <w:docPart w:val="49F903B0D8C542B6B2B71448AE8A14F7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59171642"/>
                <w:placeholder>
                  <w:docPart w:val="73EB6606482546BFB5874D6C2E808E48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987855617"/>
                <w:placeholder>
                  <w:docPart w:val="6B56AC8659F04536937DC30F503E9FFE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5C61E4" w:rsidRPr="00AA4794" w:rsidRDefault="00480761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319850249"/>
                <w:placeholder>
                  <w:docPart w:val="30FFE78D5275492B9B3D9A12DFB47715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A4794" w:rsidRPr="00AA4794" w:rsidRDefault="00480761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71386467"/>
                <w:placeholder>
                  <w:docPart w:val="BE11270A0B4841A49385BB582A5A1629"/>
                </w:placeholder>
                <w:temporary/>
                <w:showingPlcHdr/>
                <w15:appearance w15:val="hidden"/>
                <w:text/>
              </w:sdtPr>
              <w:sdtContent>
                <w:r w:rsidR="00AA4794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5C61E4" w:rsidRPr="00AA4794" w:rsidRDefault="00480761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2037618065"/>
                <w:placeholder>
                  <w:docPart w:val="64C26BF4BA764D8EABE6B8B181D580B2"/>
                </w:placeholder>
                <w:temporary/>
                <w:showingPlcHdr/>
                <w15:appearance w15:val="hidden"/>
                <w:text/>
              </w:sdtPr>
              <w:sdtContent>
                <w:r w:rsidR="005C61E4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5C61E4" w:rsidRPr="00AA4794" w:rsidRDefault="00480761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857003158"/>
                <w:placeholder>
                  <w:docPart w:val="071A4C929266496282A47866C2356E27"/>
                </w:placeholder>
                <w:showingPlcHdr/>
                <w15:appearance w15:val="hidden"/>
                <w:text w:multiLine="1"/>
              </w:sdtPr>
              <w:sdtContent>
                <w:r w:rsidR="005C61E4" w:rsidRPr="00AA4794">
                  <w:rPr>
                    <w:lang w:bidi="ru-RU"/>
                  </w:rPr>
                  <w:t>Почтовый адрес</w:t>
                </w:r>
                <w:r w:rsidR="005C61E4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5C61E4" w:rsidRPr="00AA4794" w:rsidRDefault="00480761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673945644"/>
                <w:placeholder>
                  <w:docPart w:val="424E5881393848A19B2772E30478D4DE"/>
                </w:placeholder>
                <w:temporary/>
                <w:showingPlcHdr/>
                <w15:appearance w15:val="hidden"/>
              </w:sdtPr>
              <w:sdtContent>
                <w:r w:rsidR="005C61E4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5C61E4" w:rsidRPr="00AA4794" w:rsidRDefault="00480761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1267527076"/>
                <w:placeholder>
                  <w:docPart w:val="CE4E9A4052AD46CB977795A959F02B64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5C61E4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5C61E4" w:rsidRPr="00AA4794" w:rsidRDefault="00480761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558429644"/>
                <w:placeholder>
                  <w:docPart w:val="AFE5119427BE4BDD811EBFF72E2BAC77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5C61E4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5C61E4" w:rsidRPr="00076F31" w:rsidRDefault="005C61E4" w:rsidP="00AA4794">
      <w:pPr>
        <w:pStyle w:val="a9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61" w:rsidRDefault="00480761" w:rsidP="005F5D5F">
      <w:pPr>
        <w:spacing w:after="0" w:line="240" w:lineRule="auto"/>
      </w:pPr>
      <w:r>
        <w:separator/>
      </w:r>
    </w:p>
  </w:endnote>
  <w:endnote w:type="continuationSeparator" w:id="0">
    <w:p w:rsidR="00480761" w:rsidRDefault="00480761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61" w:rsidRDefault="00480761" w:rsidP="005F5D5F">
      <w:pPr>
        <w:spacing w:after="0" w:line="240" w:lineRule="auto"/>
      </w:pPr>
      <w:r>
        <w:separator/>
      </w:r>
    </w:p>
  </w:footnote>
  <w:footnote w:type="continuationSeparator" w:id="0">
    <w:p w:rsidR="00480761" w:rsidRDefault="00480761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mailMerge>
    <w:mainDocumentType w:val="formLetters"/>
    <w:linkToQuery/>
    <w:dataType w:val="native"/>
    <w:connectString w:val="Provider=Microsoft.ACE.OLEDB.12.0;User ID=Admin;Data Source=C:\Users\igosh\OneDrive\Рабочий стол\Учеба\materials\2 курс 1 семестр\ИТ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2"/>
    <w:viewMergedData/>
    <w:odso>
      <w:udl w:val="Provider=Microsoft.ACE.OLEDB.12.0;User ID=Admin;Data Source=C:\Users\igosh\OneDrive\Рабочий стол\Учеба\materials\2 курс 1 семестр\ИТ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3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D4"/>
    <w:rsid w:val="000168C0"/>
    <w:rsid w:val="000427C6"/>
    <w:rsid w:val="00076F31"/>
    <w:rsid w:val="00171CDD"/>
    <w:rsid w:val="00175521"/>
    <w:rsid w:val="00181FB9"/>
    <w:rsid w:val="001F41D4"/>
    <w:rsid w:val="00251739"/>
    <w:rsid w:val="00261A78"/>
    <w:rsid w:val="003B6A17"/>
    <w:rsid w:val="00411532"/>
    <w:rsid w:val="00480761"/>
    <w:rsid w:val="004D5299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45B74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0256CD5-0C02-405B-A1D7-7EFDBA9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ru-RU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58F4"/>
  </w:style>
  <w:style w:type="paragraph" w:styleId="1">
    <w:name w:val="heading 1"/>
    <w:basedOn w:val="a1"/>
    <w:next w:val="a1"/>
    <w:link w:val="10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21">
    <w:name w:val="heading 2"/>
    <w:basedOn w:val="a1"/>
    <w:link w:val="22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31">
    <w:name w:val="heading 3"/>
    <w:basedOn w:val="a1"/>
    <w:link w:val="32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1"/>
    <w:next w:val="a1"/>
    <w:link w:val="a7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a7">
    <w:name w:val="Заголовок Знак"/>
    <w:basedOn w:val="a2"/>
    <w:link w:val="a6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10">
    <w:name w:val="Заголовок 1 Знак"/>
    <w:basedOn w:val="a2"/>
    <w:link w:val="1"/>
    <w:uiPriority w:val="3"/>
    <w:rPr>
      <w:b/>
      <w:bCs/>
      <w:sz w:val="28"/>
      <w:szCs w:val="28"/>
    </w:rPr>
  </w:style>
  <w:style w:type="character" w:styleId="a8">
    <w:name w:val="Placeholder Text"/>
    <w:basedOn w:val="a2"/>
    <w:uiPriority w:val="99"/>
    <w:semiHidden/>
    <w:rsid w:val="00A97C88"/>
    <w:rPr>
      <w:color w:val="262626" w:themeColor="text1" w:themeTint="D9"/>
    </w:rPr>
  </w:style>
  <w:style w:type="character" w:customStyle="1" w:styleId="22">
    <w:name w:val="Заголовок 2 Знак"/>
    <w:basedOn w:val="a2"/>
    <w:link w:val="21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a9">
    <w:name w:val="No Spacing"/>
    <w:uiPriority w:val="98"/>
    <w:qFormat/>
    <w:rsid w:val="00AA4794"/>
    <w:pPr>
      <w:spacing w:after="0" w:line="240" w:lineRule="auto"/>
    </w:pPr>
  </w:style>
  <w:style w:type="character" w:customStyle="1" w:styleId="32">
    <w:name w:val="Заголовок 3 Знак"/>
    <w:basedOn w:val="a2"/>
    <w:link w:val="31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aa">
    <w:name w:val="Контактные данные"/>
    <w:basedOn w:val="a1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ab">
    <w:name w:val="Date"/>
    <w:basedOn w:val="a1"/>
    <w:link w:val="ac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ac">
    <w:name w:val="Дата Знак"/>
    <w:basedOn w:val="a2"/>
    <w:link w:val="ab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ad">
    <w:name w:val="Balloon Text"/>
    <w:basedOn w:val="a1"/>
    <w:link w:val="ae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Pr>
      <w:rFonts w:ascii="Segoe UI" w:hAnsi="Segoe UI" w:cs="Segoe UI"/>
      <w:sz w:val="22"/>
      <w:szCs w:val="18"/>
    </w:rPr>
  </w:style>
  <w:style w:type="character" w:customStyle="1" w:styleId="42">
    <w:name w:val="Заголовок 4 Знак"/>
    <w:basedOn w:val="a2"/>
    <w:link w:val="41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af">
    <w:name w:val="Bibliography"/>
    <w:basedOn w:val="a1"/>
    <w:next w:val="a1"/>
    <w:uiPriority w:val="37"/>
    <w:semiHidden/>
    <w:unhideWhenUsed/>
    <w:rsid w:val="006E5B0F"/>
  </w:style>
  <w:style w:type="paragraph" w:styleId="af0">
    <w:name w:val="Block Text"/>
    <w:basedOn w:val="a1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af1">
    <w:name w:val="Body Text"/>
    <w:basedOn w:val="a1"/>
    <w:link w:val="af2"/>
    <w:uiPriority w:val="99"/>
    <w:semiHidden/>
    <w:unhideWhenUsed/>
    <w:qFormat/>
    <w:rsid w:val="006E5B0F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6E5B0F"/>
  </w:style>
  <w:style w:type="paragraph" w:styleId="23">
    <w:name w:val="Body Text 2"/>
    <w:basedOn w:val="a1"/>
    <w:link w:val="24"/>
    <w:uiPriority w:val="99"/>
    <w:semiHidden/>
    <w:unhideWhenUsed/>
    <w:rsid w:val="006E5B0F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E5B0F"/>
  </w:style>
  <w:style w:type="paragraph" w:styleId="33">
    <w:name w:val="Body Text 3"/>
    <w:basedOn w:val="a1"/>
    <w:link w:val="34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E5B0F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6E5B0F"/>
    <w:pPr>
      <w:spacing w:after="16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6E5B0F"/>
  </w:style>
  <w:style w:type="paragraph" w:styleId="af5">
    <w:name w:val="Body Text Indent"/>
    <w:basedOn w:val="a1"/>
    <w:link w:val="af6"/>
    <w:uiPriority w:val="99"/>
    <w:semiHidden/>
    <w:unhideWhenUsed/>
    <w:rsid w:val="006E5B0F"/>
    <w:pPr>
      <w:spacing w:after="120"/>
      <w:ind w:left="360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6E5B0F"/>
  </w:style>
  <w:style w:type="paragraph" w:styleId="25">
    <w:name w:val="Body Text First Indent 2"/>
    <w:basedOn w:val="af5"/>
    <w:link w:val="26"/>
    <w:uiPriority w:val="99"/>
    <w:semiHidden/>
    <w:unhideWhenUsed/>
    <w:rsid w:val="006E5B0F"/>
    <w:pPr>
      <w:spacing w:after="16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6E5B0F"/>
  </w:style>
  <w:style w:type="paragraph" w:styleId="27">
    <w:name w:val="Body Text Indent 2"/>
    <w:basedOn w:val="a1"/>
    <w:link w:val="28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E5B0F"/>
  </w:style>
  <w:style w:type="paragraph" w:styleId="35">
    <w:name w:val="Body Text Indent 3"/>
    <w:basedOn w:val="a1"/>
    <w:link w:val="36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E5B0F"/>
    <w:rPr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af8">
    <w:name w:val="caption"/>
    <w:basedOn w:val="a1"/>
    <w:next w:val="a1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E5B0F"/>
  </w:style>
  <w:style w:type="table" w:styleId="afb">
    <w:name w:val="Colorful Grid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E5B0F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E5B0F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E5B0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E5B0F"/>
    <w:rPr>
      <w:b/>
      <w:bCs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6E5B0F"/>
    <w:pPr>
      <w:spacing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6E5B0F"/>
  </w:style>
  <w:style w:type="character" w:styleId="aff8">
    <w:name w:val="Emphasis"/>
    <w:basedOn w:val="a2"/>
    <w:uiPriority w:val="20"/>
    <w:semiHidden/>
    <w:unhideWhenUsed/>
    <w:qFormat/>
    <w:rsid w:val="006E5B0F"/>
    <w:rPr>
      <w:i/>
      <w:iCs/>
    </w:rPr>
  </w:style>
  <w:style w:type="character" w:styleId="aff9">
    <w:name w:val="endnote reference"/>
    <w:basedOn w:val="a2"/>
    <w:uiPriority w:val="99"/>
    <w:semiHidden/>
    <w:unhideWhenUsed/>
    <w:rsid w:val="006E5B0F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6E5B0F"/>
    <w:rPr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d">
    <w:name w:val="FollowedHyperlink"/>
    <w:basedOn w:val="a2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affe">
    <w:name w:val="footer"/>
    <w:basedOn w:val="a1"/>
    <w:link w:val="afff"/>
    <w:uiPriority w:val="99"/>
    <w:unhideWhenUsed/>
    <w:rsid w:val="00411532"/>
    <w:pPr>
      <w:spacing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411532"/>
  </w:style>
  <w:style w:type="character" w:styleId="afff0">
    <w:name w:val="footnote reference"/>
    <w:basedOn w:val="a2"/>
    <w:uiPriority w:val="99"/>
    <w:semiHidden/>
    <w:unhideWhenUsed/>
    <w:rsid w:val="006E5B0F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6E5B0F"/>
    <w:rPr>
      <w:sz w:val="22"/>
      <w:szCs w:val="20"/>
    </w:rPr>
  </w:style>
  <w:style w:type="table" w:styleId="-13">
    <w:name w:val="Grid Table 1 Light"/>
    <w:basedOn w:val="a3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0">
    <w:name w:val="Grid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0">
    <w:name w:val="Grid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">
    <w:name w:val="Grid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">
    <w:name w:val="Grid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">
    <w:name w:val="Grid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3">
    <w:name w:val="Grid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-43">
    <w:name w:val="Grid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0">
    <w:name w:val="Grid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0">
    <w:name w:val="Grid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">
    <w:name w:val="Grid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">
    <w:name w:val="Grid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">
    <w:name w:val="Grid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3">
    <w:name w:val="Grid Table 5 Dark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-520">
    <w:name w:val="Grid Table 5 Dark Accent 2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-530">
    <w:name w:val="Grid Table 5 Dark Accent 3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-54">
    <w:name w:val="Grid Table 5 Dark Accent 4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-55">
    <w:name w:val="Grid Table 5 Dark Accent 5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-56">
    <w:name w:val="Grid Table 5 Dark Accent 6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-63">
    <w:name w:val="Grid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0">
    <w:name w:val="Grid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0">
    <w:name w:val="Grid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">
    <w:name w:val="Grid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">
    <w:name w:val="Grid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">
    <w:name w:val="Grid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">
    <w:name w:val="Grid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afff3">
    <w:name w:val="header"/>
    <w:basedOn w:val="a1"/>
    <w:link w:val="afff4"/>
    <w:uiPriority w:val="99"/>
    <w:unhideWhenUsed/>
    <w:rsid w:val="00411532"/>
    <w:pPr>
      <w:spacing w:after="0" w:line="240" w:lineRule="auto"/>
    </w:pPr>
  </w:style>
  <w:style w:type="character" w:customStyle="1" w:styleId="afff4">
    <w:name w:val="Верхний колонтитул Знак"/>
    <w:basedOn w:val="a2"/>
    <w:link w:val="afff3"/>
    <w:uiPriority w:val="99"/>
    <w:rsid w:val="00411532"/>
  </w:style>
  <w:style w:type="character" w:customStyle="1" w:styleId="52">
    <w:name w:val="Заголовок 5 Знак"/>
    <w:basedOn w:val="a2"/>
    <w:link w:val="51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60">
    <w:name w:val="Заголовок 6 Знак"/>
    <w:basedOn w:val="a2"/>
    <w:link w:val="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E5B0F"/>
  </w:style>
  <w:style w:type="paragraph" w:styleId="HTML0">
    <w:name w:val="HTML Address"/>
    <w:basedOn w:val="a1"/>
    <w:link w:val="HTML1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E5B0F"/>
    <w:rPr>
      <w:i/>
      <w:iCs/>
    </w:rPr>
  </w:style>
  <w:style w:type="character" w:styleId="HTML2">
    <w:name w:val="HTML Cite"/>
    <w:basedOn w:val="a2"/>
    <w:uiPriority w:val="99"/>
    <w:semiHidden/>
    <w:unhideWhenUsed/>
    <w:rsid w:val="006E5B0F"/>
    <w:rPr>
      <w:i/>
      <w:iCs/>
    </w:rPr>
  </w:style>
  <w:style w:type="character" w:styleId="HTML3">
    <w:name w:val="HTML Code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E5B0F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E5B0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E5B0F"/>
    <w:rPr>
      <w:i/>
      <w:iCs/>
    </w:rPr>
  </w:style>
  <w:style w:type="character" w:styleId="afff5">
    <w:name w:val="Hyperlink"/>
    <w:basedOn w:val="a2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2a">
    <w:name w:val="index 2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afff6">
    <w:name w:val="index heading"/>
    <w:basedOn w:val="a1"/>
    <w:next w:val="1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171CDD"/>
    <w:rPr>
      <w:i/>
      <w:iCs/>
      <w:color w:val="B11A57" w:themeColor="accent1" w:themeShade="BF"/>
    </w:rPr>
  </w:style>
  <w:style w:type="character" w:styleId="afffa">
    <w:name w:val="Intense Reference"/>
    <w:basedOn w:val="a2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6E5B0F"/>
  </w:style>
  <w:style w:type="paragraph" w:styleId="affff">
    <w:name w:val="List"/>
    <w:basedOn w:val="a1"/>
    <w:uiPriority w:val="99"/>
    <w:semiHidden/>
    <w:unhideWhenUsed/>
    <w:rsid w:val="006E5B0F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E5B0F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E5B0F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E5B0F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E5B0F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6E5B0F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E5B0F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unhideWhenUsed/>
    <w:qFormat/>
    <w:rsid w:val="006E5B0F"/>
    <w:pPr>
      <w:ind w:left="720"/>
      <w:contextualSpacing/>
    </w:pPr>
  </w:style>
  <w:style w:type="table" w:styleId="-1a">
    <w:name w:val="List Table 1 Light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121">
    <w:name w:val="List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131">
    <w:name w:val="List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140">
    <w:name w:val="List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150">
    <w:name w:val="List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160">
    <w:name w:val="List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2a">
    <w:name w:val="List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1">
    <w:name w:val="List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1">
    <w:name w:val="List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0">
    <w:name w:val="List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0">
    <w:name w:val="List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0">
    <w:name w:val="List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a">
    <w:name w:val="List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1">
    <w:name w:val="List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1">
    <w:name w:val="List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0">
    <w:name w:val="List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0">
    <w:name w:val="List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0">
    <w:name w:val="List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a">
    <w:name w:val="List Table 5 Dark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1">
    <w:name w:val="List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1">
    <w:name w:val="List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0">
    <w:name w:val="List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0">
    <w:name w:val="List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0">
    <w:name w:val="List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0">
    <w:name w:val="List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6E5B0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5">
    <w:name w:val="Шапка Знак"/>
    <w:basedOn w:val="a2"/>
    <w:link w:val="affff4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6E5B0F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E5B0F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6E5B0F"/>
  </w:style>
  <w:style w:type="character" w:styleId="affffa">
    <w:name w:val="page number"/>
    <w:basedOn w:val="a2"/>
    <w:uiPriority w:val="99"/>
    <w:semiHidden/>
    <w:unhideWhenUsed/>
    <w:rsid w:val="006E5B0F"/>
  </w:style>
  <w:style w:type="table" w:styleId="15">
    <w:name w:val="Plain Table 1"/>
    <w:basedOn w:val="a3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6E5B0F"/>
    <w:rPr>
      <w:rFonts w:ascii="Consolas" w:hAnsi="Consolas"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6E5B0F"/>
    <w:rPr>
      <w:i/>
      <w:iCs/>
      <w:color w:val="404040" w:themeColor="text1" w:themeTint="BF"/>
    </w:rPr>
  </w:style>
  <w:style w:type="paragraph" w:styleId="affffd">
    <w:name w:val="Salutation"/>
    <w:basedOn w:val="a1"/>
    <w:next w:val="a1"/>
    <w:link w:val="affffe"/>
    <w:uiPriority w:val="99"/>
    <w:semiHidden/>
    <w:unhideWhenUsed/>
    <w:rsid w:val="006E5B0F"/>
  </w:style>
  <w:style w:type="character" w:customStyle="1" w:styleId="affffe">
    <w:name w:val="Приветствие Знак"/>
    <w:basedOn w:val="a2"/>
    <w:link w:val="affffd"/>
    <w:uiPriority w:val="99"/>
    <w:semiHidden/>
    <w:rsid w:val="006E5B0F"/>
  </w:style>
  <w:style w:type="paragraph" w:styleId="afffff">
    <w:name w:val="Signature"/>
    <w:basedOn w:val="a1"/>
    <w:link w:val="afffff0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ffff0">
    <w:name w:val="Подпись Знак"/>
    <w:basedOn w:val="a2"/>
    <w:link w:val="afffff"/>
    <w:uiPriority w:val="99"/>
    <w:semiHidden/>
    <w:rsid w:val="006E5B0F"/>
  </w:style>
  <w:style w:type="character" w:styleId="afffff1">
    <w:name w:val="Strong"/>
    <w:basedOn w:val="a2"/>
    <w:uiPriority w:val="22"/>
    <w:semiHidden/>
    <w:unhideWhenUsed/>
    <w:qFormat/>
    <w:rsid w:val="006E5B0F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6E5B0F"/>
    <w:pPr>
      <w:spacing w:after="0"/>
      <w:ind w:left="240" w:hanging="240"/>
    </w:pPr>
  </w:style>
  <w:style w:type="paragraph" w:styleId="afffff8">
    <w:name w:val="table of figures"/>
    <w:basedOn w:val="a1"/>
    <w:next w:val="a1"/>
    <w:uiPriority w:val="99"/>
    <w:semiHidden/>
    <w:unhideWhenUsed/>
    <w:rsid w:val="006E5B0F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6E5B0F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E5B0F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6E5B0F"/>
    <w:pPr>
      <w:spacing w:after="100"/>
      <w:ind w:left="480"/>
    </w:pPr>
  </w:style>
  <w:style w:type="paragraph" w:styleId="4a">
    <w:name w:val="toc 4"/>
    <w:basedOn w:val="a1"/>
    <w:next w:val="a1"/>
    <w:autoRedefine/>
    <w:uiPriority w:val="39"/>
    <w:semiHidden/>
    <w:unhideWhenUsed/>
    <w:rsid w:val="006E5B0F"/>
    <w:pPr>
      <w:spacing w:after="100"/>
      <w:ind w:left="720"/>
    </w:pPr>
  </w:style>
  <w:style w:type="paragraph" w:styleId="59">
    <w:name w:val="toc 5"/>
    <w:basedOn w:val="a1"/>
    <w:next w:val="a1"/>
    <w:autoRedefine/>
    <w:uiPriority w:val="39"/>
    <w:semiHidden/>
    <w:unhideWhenUsed/>
    <w:rsid w:val="006E5B0F"/>
    <w:pPr>
      <w:spacing w:after="100"/>
      <w:ind w:left="960"/>
    </w:pPr>
  </w:style>
  <w:style w:type="paragraph" w:styleId="63">
    <w:name w:val="toc 6"/>
    <w:basedOn w:val="a1"/>
    <w:next w:val="a1"/>
    <w:autoRedefine/>
    <w:uiPriority w:val="39"/>
    <w:semiHidden/>
    <w:unhideWhenUsed/>
    <w:rsid w:val="006E5B0F"/>
    <w:pPr>
      <w:spacing w:after="100"/>
      <w:ind w:left="1200"/>
    </w:pPr>
  </w:style>
  <w:style w:type="paragraph" w:styleId="73">
    <w:name w:val="toc 7"/>
    <w:basedOn w:val="a1"/>
    <w:next w:val="a1"/>
    <w:autoRedefine/>
    <w:uiPriority w:val="39"/>
    <w:semiHidden/>
    <w:unhideWhenUsed/>
    <w:rsid w:val="006E5B0F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6E5B0F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6E5B0F"/>
    <w:pPr>
      <w:spacing w:after="100"/>
      <w:ind w:left="19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igosh\OneDrive\&#1056;&#1072;&#1073;&#1086;&#1095;&#1080;&#1081;%20&#1089;&#1090;&#1086;&#1083;\&#1059;&#1095;&#1077;&#1073;&#1072;\materials\2%20&#1082;&#1091;&#1088;&#1089;%201%20&#1089;&#1077;&#1084;&#1077;&#1089;&#1090;&#1088;\&#1048;&#1058;\&#1041;&#1072;&#1079;&#1072;.xlsx" TargetMode="External"/><Relationship Id="rId2" Type="http://schemas.openxmlformats.org/officeDocument/2006/relationships/mailMergeSource" Target="file:///C:\Users\igosh\OneDrive\&#1056;&#1072;&#1073;&#1086;&#1095;&#1080;&#1081;%20&#1089;&#1090;&#1086;&#1083;\&#1059;&#1095;&#1077;&#1073;&#1072;\materials\2%20&#1082;&#1091;&#1088;&#1089;%201%20&#1089;&#1077;&#1084;&#1077;&#1089;&#1090;&#1088;\&#1048;&#1058;\&#1041;&#1072;&#1079;&#1072;.xlsx" TargetMode="External"/><Relationship Id="rId1" Type="http://schemas.openxmlformats.org/officeDocument/2006/relationships/attachedTemplate" Target="file:///C:\Users\igosh\AppData\Roaming\Microsoft\&#1064;&#1072;&#1073;&#1083;&#1086;&#1085;&#1099;\&#1056;&#1077;&#1082;&#1083;&#1072;&#1084;&#1085;&#1072;&#1103;%20&#1083;&#1080;&#1089;&#1090;&#1086;&#1074;&#1082;&#1072;%20&#1089;&#1077;&#1079;&#1086;&#1085;&#1085;&#1086;&#1075;&#1086;%20&#1084;&#1077;&#1088;&#1086;&#1087;&#1088;&#1080;&#1103;&#1090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14F59B1654445FAE7CD234C4AEE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C3F1B-CECE-4BEE-AC24-046B2E4C1B36}"/>
      </w:docPartPr>
      <w:docPartBody>
        <w:p w:rsidR="007C6AA8" w:rsidRDefault="007C6AA8">
          <w:pPr>
            <w:pStyle w:val="3714F59B1654445FAE7CD234C4AEE38B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DE1E6758A47D4FD59B91DB3D9A731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D64E7-06F9-4042-A9EF-1146CC901A7B}"/>
      </w:docPartPr>
      <w:docPartBody>
        <w:p w:rsidR="007C6AA8" w:rsidRDefault="007C6AA8">
          <w:pPr>
            <w:pStyle w:val="DE1E6758A47D4FD59B91DB3D9A731C9A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8307735E5890461DAAAC1B87319FFC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AA18C-9C7C-4BE7-AF4A-A29389A8435C}"/>
      </w:docPartPr>
      <w:docPartBody>
        <w:p w:rsidR="007C6AA8" w:rsidRDefault="007C6AA8">
          <w:pPr>
            <w:pStyle w:val="8307735E5890461DAAAC1B87319FFCA8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CDA0D23105784342865B4842F554C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4E278-9D4C-443B-8647-266B311A476E}"/>
      </w:docPartPr>
      <w:docPartBody>
        <w:p w:rsidR="007C6AA8" w:rsidRDefault="007C6AA8">
          <w:pPr>
            <w:pStyle w:val="CDA0D23105784342865B4842F554CA7D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07A93985490D4B9089716B8E6B9E6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9D113-1ED4-47EF-9324-7D6F9960FFAA}"/>
      </w:docPartPr>
      <w:docPartBody>
        <w:p w:rsidR="007C6AA8" w:rsidRDefault="007C6AA8">
          <w:pPr>
            <w:pStyle w:val="07A93985490D4B9089716B8E6B9E6D55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9F903B0D8C542B6B2B71448AE8A1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6FEC-17C1-4421-A4B6-E7E0A6BE79E8}"/>
      </w:docPartPr>
      <w:docPartBody>
        <w:p w:rsidR="007C6AA8" w:rsidRDefault="007C6AA8">
          <w:pPr>
            <w:pStyle w:val="49F903B0D8C542B6B2B71448AE8A14F7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73EB6606482546BFB5874D6C2E808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C55-D45C-4EE5-850E-48D033BEA3A2}"/>
      </w:docPartPr>
      <w:docPartBody>
        <w:p w:rsidR="007C6AA8" w:rsidRDefault="007C6AA8">
          <w:pPr>
            <w:pStyle w:val="73EB6606482546BFB5874D6C2E808E48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6B56AC8659F04536937DC30F503E9F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95AB6-33A9-49E1-A2CC-8D36BEA7E2E0}"/>
      </w:docPartPr>
      <w:docPartBody>
        <w:p w:rsidR="007C6AA8" w:rsidRDefault="007C6AA8">
          <w:pPr>
            <w:pStyle w:val="6B56AC8659F04536937DC30F503E9FFE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30FFE78D5275492B9B3D9A12DFB47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BAFF8-B43D-4980-88F6-3F9BC0F9787B}"/>
      </w:docPartPr>
      <w:docPartBody>
        <w:p w:rsidR="007C6AA8" w:rsidRDefault="007C6AA8">
          <w:pPr>
            <w:pStyle w:val="30FFE78D5275492B9B3D9A12DFB47715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E11270A0B4841A49385BB582A5A1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F363A-8931-461C-A0E3-36BFDE38CE1B}"/>
      </w:docPartPr>
      <w:docPartBody>
        <w:p w:rsidR="007C6AA8" w:rsidRDefault="007C6AA8">
          <w:pPr>
            <w:pStyle w:val="BE11270A0B4841A49385BB582A5A1629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64C26BF4BA764D8EABE6B8B181D58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02CD-6D12-443A-A1A1-3B4924D32D55}"/>
      </w:docPartPr>
      <w:docPartBody>
        <w:p w:rsidR="007C6AA8" w:rsidRDefault="007C6AA8">
          <w:pPr>
            <w:pStyle w:val="64C26BF4BA764D8EABE6B8B181D580B2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071A4C929266496282A47866C2356E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27FB9-6897-4538-949E-B3EAC9420CBC}"/>
      </w:docPartPr>
      <w:docPartBody>
        <w:p w:rsidR="007C6AA8" w:rsidRDefault="007C6AA8">
          <w:pPr>
            <w:pStyle w:val="071A4C929266496282A47866C2356E27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424E5881393848A19B2772E30478D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D1BBB-A23E-4038-A8C9-1AB09A9F91EB}"/>
      </w:docPartPr>
      <w:docPartBody>
        <w:p w:rsidR="007C6AA8" w:rsidRDefault="007C6AA8">
          <w:pPr>
            <w:pStyle w:val="424E5881393848A19B2772E30478D4DE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CE4E9A4052AD46CB977795A959F02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1B924-5CA2-43CB-9BEE-346CAC5C4AC4}"/>
      </w:docPartPr>
      <w:docPartBody>
        <w:p w:rsidR="007C6AA8" w:rsidRDefault="007C6AA8">
          <w:pPr>
            <w:pStyle w:val="CE4E9A4052AD46CB977795A959F02B64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AFE5119427BE4BDD811EBFF72E2BA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5CC53-65BA-4F9D-AA84-BD1F6C24FD71}"/>
      </w:docPartPr>
      <w:docPartBody>
        <w:p w:rsidR="007C6AA8" w:rsidRDefault="007C6AA8">
          <w:pPr>
            <w:pStyle w:val="AFE5119427BE4BDD811EBFF72E2BAC77"/>
          </w:pPr>
          <w:r w:rsidRPr="00AA4794">
            <w:rPr>
              <w:lang w:bidi="ru-RU"/>
            </w:rPr>
            <w:t>Дата и время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A8"/>
    <w:rsid w:val="007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4E22B21880403DBD0C7444D6BD621E">
    <w:name w:val="5C4E22B21880403DBD0C7444D6BD621E"/>
  </w:style>
  <w:style w:type="paragraph" w:customStyle="1" w:styleId="52BE6C6C3E4E49E68EEF3E38F878062B">
    <w:name w:val="52BE6C6C3E4E49E68EEF3E38F878062B"/>
  </w:style>
  <w:style w:type="paragraph" w:customStyle="1" w:styleId="BFA9B0F063C44284879A306F8114E82F">
    <w:name w:val="BFA9B0F063C44284879A306F8114E82F"/>
  </w:style>
  <w:style w:type="paragraph" w:customStyle="1" w:styleId="3714F59B1654445FAE7CD234C4AEE38B">
    <w:name w:val="3714F59B1654445FAE7CD234C4AEE38B"/>
  </w:style>
  <w:style w:type="paragraph" w:customStyle="1" w:styleId="DE1E6758A47D4FD59B91DB3D9A731C9A">
    <w:name w:val="DE1E6758A47D4FD59B91DB3D9A731C9A"/>
  </w:style>
  <w:style w:type="paragraph" w:customStyle="1" w:styleId="8307735E5890461DAAAC1B87319FFCA8">
    <w:name w:val="8307735E5890461DAAAC1B87319FFCA8"/>
  </w:style>
  <w:style w:type="paragraph" w:customStyle="1" w:styleId="CDA0D23105784342865B4842F554CA7D">
    <w:name w:val="CDA0D23105784342865B4842F554CA7D"/>
  </w:style>
  <w:style w:type="paragraph" w:customStyle="1" w:styleId="07A93985490D4B9089716B8E6B9E6D55">
    <w:name w:val="07A93985490D4B9089716B8E6B9E6D55"/>
  </w:style>
  <w:style w:type="paragraph" w:customStyle="1" w:styleId="49F903B0D8C542B6B2B71448AE8A14F7">
    <w:name w:val="49F903B0D8C542B6B2B71448AE8A14F7"/>
  </w:style>
  <w:style w:type="paragraph" w:customStyle="1" w:styleId="73EB6606482546BFB5874D6C2E808E48">
    <w:name w:val="73EB6606482546BFB5874D6C2E808E48"/>
  </w:style>
  <w:style w:type="paragraph" w:customStyle="1" w:styleId="6B56AC8659F04536937DC30F503E9FFE">
    <w:name w:val="6B56AC8659F04536937DC30F503E9FFE"/>
  </w:style>
  <w:style w:type="paragraph" w:customStyle="1" w:styleId="30FFE78D5275492B9B3D9A12DFB47715">
    <w:name w:val="30FFE78D5275492B9B3D9A12DFB47715"/>
  </w:style>
  <w:style w:type="paragraph" w:customStyle="1" w:styleId="BE11270A0B4841A49385BB582A5A1629">
    <w:name w:val="BE11270A0B4841A49385BB582A5A1629"/>
  </w:style>
  <w:style w:type="paragraph" w:customStyle="1" w:styleId="64C26BF4BA764D8EABE6B8B181D580B2">
    <w:name w:val="64C26BF4BA764D8EABE6B8B181D580B2"/>
  </w:style>
  <w:style w:type="paragraph" w:customStyle="1" w:styleId="071A4C929266496282A47866C2356E27">
    <w:name w:val="071A4C929266496282A47866C2356E27"/>
  </w:style>
  <w:style w:type="paragraph" w:customStyle="1" w:styleId="424E5881393848A19B2772E30478D4DE">
    <w:name w:val="424E5881393848A19B2772E30478D4DE"/>
  </w:style>
  <w:style w:type="paragraph" w:customStyle="1" w:styleId="CE4E9A4052AD46CB977795A959F02B64">
    <w:name w:val="CE4E9A4052AD46CB977795A959F02B64"/>
  </w:style>
  <w:style w:type="paragraph" w:customStyle="1" w:styleId="AFE5119427BE4BDD811EBFF72E2BAC77">
    <w:name w:val="AFE5119427BE4BDD811EBFF72E2BA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Рекламная листовка сезонного мероприятия.dotx</Template>
  <TotalTime>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2022-11-08T10:11:00Z</dcterms:created>
  <dcterms:modified xsi:type="dcterms:W3CDTF">2022-11-08T10:35:00Z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